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54FFF5B" w14:textId="77777777" w:rsidTr="00DF070B">
        <w:tc>
          <w:tcPr>
            <w:tcW w:w="5008" w:type="dxa"/>
            <w:vAlign w:val="bottom"/>
          </w:tcPr>
          <w:bookmarkStart w:id="0" w:name="_Hlk78263904"/>
          <w:p w14:paraId="4EDED59F" w14:textId="4CAFB86D" w:rsidR="00C84833" w:rsidRDefault="00000000" w:rsidP="00857A23">
            <w:pPr>
              <w:pStyle w:val="Title"/>
              <w:spacing w:line="240" w:lineRule="auto"/>
            </w:pPr>
            <w:sdt>
              <w:sdtPr>
                <w:rPr>
                  <w:sz w:val="56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3CC61EBDBD054D249551744F3164D1C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6B536F" w:rsidRPr="00732276">
                  <w:rPr>
                    <w:sz w:val="56"/>
                    <w:szCs w:val="52"/>
                  </w:rPr>
                  <w:t>Olivia</w:t>
                </w:r>
              </w:sdtContent>
            </w:sdt>
            <w:r w:rsidR="00D92B95" w:rsidRPr="00732276">
              <w:rPr>
                <w:sz w:val="56"/>
                <w:szCs w:val="52"/>
              </w:rPr>
              <w:br/>
            </w:r>
            <w:sdt>
              <w:sdtPr>
                <w:rPr>
                  <w:sz w:val="56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42971AF91C814B42B0ED6B3D9A99A3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6B536F" w:rsidRPr="00732276">
                  <w:rPr>
                    <w:sz w:val="56"/>
                    <w:szCs w:val="52"/>
                  </w:rPr>
                  <w:t>Pistolese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0E9D56FC" w14:textId="77777777" w:rsidTr="006B536F">
              <w:sdt>
                <w:sdtPr>
                  <w:alias w:val="Enter phone:"/>
                  <w:tag w:val="Enter phone:"/>
                  <w:id w:val="-1849400302"/>
                  <w:placeholder>
                    <w:docPart w:val="62F2D3F11341411590634E45C81DDB2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192B43E" w14:textId="3B673124" w:rsidR="00932D92" w:rsidRPr="009D0878" w:rsidRDefault="006B536F" w:rsidP="00857A23">
                      <w:pPr>
                        <w:pStyle w:val="ContactInfo"/>
                      </w:pPr>
                      <w:r>
                        <w:t>0409215757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4196DFC" w14:textId="77777777" w:rsidR="00932D92" w:rsidRPr="009D0878" w:rsidRDefault="00932D92" w:rsidP="00857A23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08E5720" wp14:editId="3FB11E3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368BB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5300f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A5D9EE6" w14:textId="77777777" w:rsidTr="006B536F">
              <w:sdt>
                <w:sdtPr>
                  <w:alias w:val="Enter email:"/>
                  <w:tag w:val="Enter email:"/>
                  <w:id w:val="-675184368"/>
                  <w:placeholder>
                    <w:docPart w:val="F82EF3FDE7764F01B2C05170788DCC2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51EB8EB" w14:textId="6204AD30" w:rsidR="00932D92" w:rsidRPr="009D0878" w:rsidRDefault="006B536F" w:rsidP="00857A23">
                      <w:pPr>
                        <w:pStyle w:val="ContactInfo"/>
                      </w:pPr>
                      <w:r>
                        <w:t>oliviakathrynp@hotmail.com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6A8F220" w14:textId="77777777" w:rsidR="00932D92" w:rsidRPr="009D0878" w:rsidRDefault="007307A3" w:rsidP="00857A23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8E14202" wp14:editId="44ADFD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AFBC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a5300f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9871BB" w14:textId="77777777" w:rsidR="00D92B95" w:rsidRDefault="00D92B95" w:rsidP="00857A23">
            <w:pPr>
              <w:pStyle w:val="Header"/>
            </w:pPr>
          </w:p>
        </w:tc>
      </w:tr>
    </w:tbl>
    <w:p w14:paraId="588F1DD9" w14:textId="536B6940" w:rsidR="00C1000D" w:rsidRPr="00C62062" w:rsidRDefault="0079043D" w:rsidP="00857A23">
      <w:r>
        <w:rPr>
          <w:rFonts w:ascii="Calibri" w:hAnsi="Calibri"/>
        </w:rPr>
        <w:t>P</w:t>
      </w:r>
      <w:r w:rsidR="00DF070B" w:rsidRPr="00C62062">
        <w:rPr>
          <w:rFonts w:ascii="Calibri" w:hAnsi="Calibri"/>
        </w:rPr>
        <w:t xml:space="preserve">roactive person, </w:t>
      </w:r>
      <w:r w:rsidR="00BD3C0C">
        <w:rPr>
          <w:rFonts w:ascii="Calibri" w:hAnsi="Calibri"/>
        </w:rPr>
        <w:t xml:space="preserve">passionate </w:t>
      </w:r>
      <w:r w:rsidR="00CD75DD">
        <w:rPr>
          <w:rFonts w:ascii="Calibri" w:hAnsi="Calibri"/>
        </w:rPr>
        <w:t>about technology an</w:t>
      </w:r>
      <w:r w:rsidR="002A0118">
        <w:rPr>
          <w:rFonts w:ascii="Calibri" w:hAnsi="Calibri"/>
        </w:rPr>
        <w:t>d</w:t>
      </w:r>
      <w:r w:rsidR="00F77585">
        <w:rPr>
          <w:rFonts w:ascii="Calibri" w:hAnsi="Calibri"/>
        </w:rPr>
        <w:t xml:space="preserve"> </w:t>
      </w:r>
      <w:r w:rsidR="00571965">
        <w:rPr>
          <w:rFonts w:ascii="Calibri" w:hAnsi="Calibri"/>
        </w:rPr>
        <w:t xml:space="preserve">a keen eye for </w:t>
      </w:r>
      <w:r w:rsidR="00292191">
        <w:rPr>
          <w:rFonts w:ascii="Calibri" w:hAnsi="Calibri"/>
        </w:rPr>
        <w:t>human</w:t>
      </w:r>
      <w:r w:rsidR="00571965">
        <w:rPr>
          <w:rFonts w:ascii="Calibri" w:hAnsi="Calibri"/>
        </w:rPr>
        <w:t>-centered solutions</w:t>
      </w:r>
      <w:r w:rsidR="00292191">
        <w:rPr>
          <w:rFonts w:ascii="Calibri" w:hAnsi="Calibri"/>
        </w:rPr>
        <w:t xml:space="preserve"> </w:t>
      </w:r>
      <w:r w:rsidR="00244EA0">
        <w:rPr>
          <w:rFonts w:ascii="Calibri" w:hAnsi="Calibri"/>
        </w:rPr>
        <w:t xml:space="preserve">that </w:t>
      </w:r>
      <w:r w:rsidR="00292191">
        <w:rPr>
          <w:rFonts w:ascii="Calibri" w:hAnsi="Calibri"/>
        </w:rPr>
        <w:t>are</w:t>
      </w:r>
      <w:r w:rsidR="00244EA0">
        <w:rPr>
          <w:rFonts w:ascii="Calibri" w:hAnsi="Calibri"/>
        </w:rPr>
        <w:t xml:space="preserve"> relevant and meaningful to the user</w:t>
      </w:r>
      <w:r w:rsidR="00767B99">
        <w:rPr>
          <w:rFonts w:ascii="Calibri" w:hAnsi="Calibri"/>
        </w:rPr>
        <w:t>.</w:t>
      </w:r>
      <w:r w:rsidR="00ED3C1B" w:rsidRPr="00C62062">
        <w:rPr>
          <w:rFonts w:ascii="Calibri" w:hAnsi="Calibri"/>
        </w:rPr>
        <w:t xml:space="preserve"> </w:t>
      </w:r>
      <w:r w:rsidR="001B7F94" w:rsidRPr="00C62062">
        <w:rPr>
          <w:rFonts w:ascii="Calibri" w:hAnsi="Calibri"/>
        </w:rPr>
        <w:t xml:space="preserve">I </w:t>
      </w:r>
      <w:r w:rsidR="00747B75" w:rsidRPr="00C62062">
        <w:rPr>
          <w:rFonts w:ascii="Calibri" w:hAnsi="Calibri"/>
        </w:rPr>
        <w:t xml:space="preserve">am currently studying </w:t>
      </w:r>
      <w:r w:rsidR="00DA2007">
        <w:rPr>
          <w:rFonts w:ascii="Calibri" w:hAnsi="Calibri"/>
        </w:rPr>
        <w:t xml:space="preserve">for </w:t>
      </w:r>
      <w:r w:rsidR="00747B75" w:rsidRPr="00C62062">
        <w:rPr>
          <w:rFonts w:ascii="Calibri" w:hAnsi="Calibri"/>
        </w:rPr>
        <w:t>a Bachelor of Software Engineering and Business</w:t>
      </w:r>
      <w:r w:rsidR="005C79F7" w:rsidRPr="00C62062">
        <w:rPr>
          <w:rFonts w:ascii="Calibri" w:hAnsi="Calibri"/>
        </w:rPr>
        <w:t xml:space="preserve"> at the University of Technology, Sydney</w:t>
      </w:r>
      <w:r w:rsidR="00747B75" w:rsidRPr="00C62062">
        <w:rPr>
          <w:rFonts w:ascii="Calibri" w:hAnsi="Calibri"/>
        </w:rPr>
        <w:t>.</w:t>
      </w:r>
      <w:r w:rsidR="00014151" w:rsidRPr="00C62062">
        <w:rPr>
          <w:rFonts w:ascii="Calibri" w:hAnsi="Calibri"/>
        </w:rPr>
        <w:t xml:space="preserve"> </w:t>
      </w:r>
      <w:r w:rsidR="002A0118">
        <w:rPr>
          <w:rFonts w:ascii="Calibri" w:hAnsi="Calibri"/>
        </w:rPr>
        <w:t xml:space="preserve">I am </w:t>
      </w:r>
      <w:r w:rsidR="00424974">
        <w:rPr>
          <w:rFonts w:ascii="Calibri" w:hAnsi="Calibri"/>
        </w:rPr>
        <w:t xml:space="preserve">interested in </w:t>
      </w:r>
      <w:r w:rsidR="003839FF">
        <w:rPr>
          <w:rFonts w:ascii="Calibri" w:hAnsi="Calibri"/>
        </w:rPr>
        <w:t>a graduate role as a software engineer</w:t>
      </w:r>
      <w:proofErr w:type="gramStart"/>
      <w:r w:rsidR="008A3275">
        <w:t xml:space="preserve"> </w:t>
      </w:r>
      <w:r w:rsidR="00424974">
        <w:t>excited</w:t>
      </w:r>
      <w:proofErr w:type="gramEnd"/>
      <w:r w:rsidR="00424974">
        <w:t xml:space="preserve"> for the</w:t>
      </w:r>
      <w:r w:rsidR="00E0221E">
        <w:t xml:space="preserve"> opportunity to</w:t>
      </w:r>
      <w:r w:rsidR="005D2A28">
        <w:t xml:space="preserve"> </w:t>
      </w:r>
      <w:r w:rsidR="00E636DF">
        <w:t>work on exciting projects that reima</w:t>
      </w:r>
      <w:r w:rsidR="00F844C5">
        <w:t>gine</w:t>
      </w:r>
      <w:r w:rsidR="00E636DF" w:rsidRPr="00975643">
        <w:t xml:space="preserve"> the </w:t>
      </w:r>
      <w:r w:rsidR="003839FF">
        <w:t>technology industry.</w:t>
      </w:r>
    </w:p>
    <w:p w14:paraId="3E8438AD" w14:textId="77777777" w:rsidR="001A3765" w:rsidRDefault="00000000" w:rsidP="00857A23">
      <w:pPr>
        <w:pStyle w:val="Heading1"/>
      </w:pPr>
      <w:sdt>
        <w:sdtPr>
          <w:alias w:val="Education:"/>
          <w:tag w:val="Education:"/>
          <w:id w:val="543866955"/>
          <w:placeholder>
            <w:docPart w:val="FCB49CEC72134C1BBF2B8E5581991491"/>
          </w:placeholder>
          <w:temporary/>
          <w:showingPlcHdr/>
          <w15:appearance w15:val="hidden"/>
        </w:sdtPr>
        <w:sdtContent>
          <w:r w:rsidR="001A3765" w:rsidRPr="00732276">
            <w:rPr>
              <w:sz w:val="32"/>
              <w:szCs w:val="28"/>
            </w:rPr>
            <w:t>Education</w:t>
          </w:r>
        </w:sdtContent>
      </w:sdt>
    </w:p>
    <w:p w14:paraId="717F0DD3" w14:textId="77777777" w:rsidR="001A3765" w:rsidRPr="00B567A5" w:rsidRDefault="00000000" w:rsidP="00857A23">
      <w:pPr>
        <w:pStyle w:val="Heading2"/>
        <w:tabs>
          <w:tab w:val="left" w:pos="6220"/>
        </w:tabs>
        <w:jc w:val="center"/>
        <w:rPr>
          <w:rFonts w:ascii="Calibri" w:hAnsi="Calibri" w:cs="Calibri"/>
          <w:i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9459748"/>
          <w:placeholder>
            <w:docPart w:val="7532384B83774F038ACB1F559746222C"/>
          </w:placeholder>
        </w:sdtPr>
        <w:sdtEndPr>
          <w:rPr>
            <w:i/>
          </w:rPr>
        </w:sdtEndPr>
        <w:sdtContent>
          <w:r w:rsidR="001A3765" w:rsidRPr="00B567A5">
            <w:rPr>
              <w:rFonts w:ascii="Calibri" w:hAnsi="Calibri" w:cs="Calibri"/>
              <w:i/>
              <w:sz w:val="22"/>
              <w:szCs w:val="22"/>
            </w:rPr>
            <w:t xml:space="preserve">Tertiary &amp; Secondary Education </w:t>
          </w:r>
        </w:sdtContent>
      </w:sdt>
    </w:p>
    <w:p w14:paraId="324254B5" w14:textId="77949E71" w:rsidR="001A3765" w:rsidRDefault="001A3765" w:rsidP="00857A23">
      <w:pPr>
        <w:pStyle w:val="Heading2"/>
        <w:tabs>
          <w:tab w:val="left" w:pos="6804"/>
        </w:tabs>
        <w:spacing w:after="0"/>
        <w:rPr>
          <w:rFonts w:ascii="Calibri" w:hAnsi="Calibri" w:cs="Calibri"/>
          <w:b w:val="0"/>
          <w:color w:val="595959" w:themeColor="text1" w:themeTint="A6"/>
          <w:sz w:val="22"/>
        </w:rPr>
      </w:pPr>
      <w:r w:rsidRPr="00893FE3">
        <w:rPr>
          <w:rFonts w:ascii="Calibri" w:hAnsi="Calibri" w:cs="Calibri"/>
          <w:color w:val="595959" w:themeColor="text1" w:themeTint="A6"/>
          <w:sz w:val="22"/>
          <w:szCs w:val="22"/>
        </w:rPr>
        <w:t xml:space="preserve">Presbyterian </w:t>
      </w:r>
      <w:r w:rsidR="00074C51">
        <w:rPr>
          <w:rFonts w:ascii="Calibri" w:hAnsi="Calibri" w:cs="Calibri"/>
          <w:color w:val="595959" w:themeColor="text1" w:themeTint="A6"/>
          <w:sz w:val="22"/>
          <w:szCs w:val="22"/>
        </w:rPr>
        <w:t>Ladies</w:t>
      </w:r>
      <w:r w:rsidRPr="00893FE3">
        <w:rPr>
          <w:rFonts w:ascii="Calibri" w:eastAsia="Helvetica" w:hAnsi="Calibri" w:cs="Helvetica"/>
          <w:color w:val="595959" w:themeColor="text1" w:themeTint="A6"/>
          <w:sz w:val="22"/>
          <w:szCs w:val="22"/>
        </w:rPr>
        <w:t xml:space="preserve"> College</w:t>
      </w:r>
      <w:r w:rsidRPr="00893FE3">
        <w:rPr>
          <w:rFonts w:ascii="Calibri" w:hAnsi="Calibri" w:cs="Calibri"/>
          <w:color w:val="595959" w:themeColor="text1" w:themeTint="A6"/>
          <w:sz w:val="22"/>
          <w:szCs w:val="22"/>
        </w:rPr>
        <w:t xml:space="preserve"> (PLC), Sydney - UAI [86.8]</w:t>
      </w:r>
      <w:r w:rsidRPr="00893FE3">
        <w:rPr>
          <w:rFonts w:ascii="Calibri" w:hAnsi="Calibri" w:cs="Calibri"/>
          <w:color w:val="595959" w:themeColor="text1" w:themeTint="A6"/>
          <w:sz w:val="22"/>
          <w:szCs w:val="22"/>
        </w:rPr>
        <w:tab/>
      </w:r>
      <w:r w:rsidRPr="00893FE3">
        <w:rPr>
          <w:rFonts w:ascii="Calibri" w:hAnsi="Calibri" w:cs="Calibri"/>
          <w:color w:val="595959" w:themeColor="text1" w:themeTint="A6"/>
          <w:sz w:val="22"/>
          <w:szCs w:val="22"/>
        </w:rPr>
        <w:tab/>
      </w:r>
      <w:r>
        <w:rPr>
          <w:rFonts w:ascii="Calibri" w:hAnsi="Calibri" w:cs="Calibri"/>
          <w:color w:val="595959" w:themeColor="text1" w:themeTint="A6"/>
          <w:sz w:val="22"/>
          <w:szCs w:val="22"/>
        </w:rPr>
        <w:t xml:space="preserve">             </w:t>
      </w:r>
      <w:r w:rsidRPr="00893FE3">
        <w:rPr>
          <w:rFonts w:ascii="Calibri" w:hAnsi="Calibri" w:cs="Calibri"/>
          <w:b w:val="0"/>
          <w:color w:val="595959" w:themeColor="text1" w:themeTint="A6"/>
          <w:sz w:val="22"/>
        </w:rPr>
        <w:t>2004</w:t>
      </w:r>
      <w:r w:rsidRPr="00893FE3">
        <w:rPr>
          <w:rFonts w:ascii="Calibri" w:hAnsi="Calibri" w:cs="Calibri"/>
          <w:b w:val="0"/>
          <w:color w:val="595959" w:themeColor="text1" w:themeTint="A6"/>
          <w:sz w:val="21"/>
        </w:rPr>
        <w:t xml:space="preserve"> </w:t>
      </w:r>
      <w:r w:rsidRPr="00893FE3">
        <w:rPr>
          <w:rFonts w:ascii="Calibri" w:eastAsia="Helvetica" w:hAnsi="Calibri" w:cs="Calibri"/>
          <w:b w:val="0"/>
          <w:color w:val="595959" w:themeColor="text1" w:themeTint="A6"/>
          <w:sz w:val="22"/>
        </w:rPr>
        <w:t>–</w:t>
      </w:r>
      <w:r w:rsidRPr="00893FE3">
        <w:rPr>
          <w:rFonts w:ascii="Calibri" w:hAnsi="Calibri" w:cs="Calibri"/>
          <w:b w:val="0"/>
          <w:color w:val="595959" w:themeColor="text1" w:themeTint="A6"/>
          <w:sz w:val="22"/>
        </w:rPr>
        <w:t xml:space="preserve"> 2017</w:t>
      </w:r>
    </w:p>
    <w:p w14:paraId="02A2B74A" w14:textId="5C3691CF" w:rsidR="001A3765" w:rsidRPr="00857A23" w:rsidRDefault="001A3765" w:rsidP="00857A23">
      <w:pPr>
        <w:pStyle w:val="Heading2"/>
        <w:tabs>
          <w:tab w:val="left" w:pos="6804"/>
        </w:tabs>
        <w:spacing w:after="0"/>
        <w:rPr>
          <w:rFonts w:ascii="Calibri" w:hAnsi="Calibri" w:cs="Calibri"/>
          <w:b w:val="0"/>
          <w:color w:val="595959" w:themeColor="text1" w:themeTint="A6"/>
          <w:sz w:val="22"/>
        </w:rPr>
      </w:pPr>
      <w:r>
        <w:rPr>
          <w:rFonts w:ascii="Calibri" w:hAnsi="Calibri" w:cs="Calibri"/>
          <w:bCs/>
          <w:color w:val="595959" w:themeColor="text1" w:themeTint="A6"/>
          <w:sz w:val="22"/>
        </w:rPr>
        <w:t>Bachelor of Software Engineering</w:t>
      </w:r>
      <w:r w:rsidR="002B561A">
        <w:rPr>
          <w:rFonts w:ascii="Calibri" w:hAnsi="Calibri" w:cs="Calibri"/>
          <w:bCs/>
          <w:color w:val="595959" w:themeColor="text1" w:themeTint="A6"/>
          <w:sz w:val="22"/>
        </w:rPr>
        <w:t xml:space="preserve"> </w:t>
      </w:r>
      <w:r>
        <w:rPr>
          <w:rFonts w:ascii="Calibri" w:hAnsi="Calibri" w:cs="Calibri"/>
          <w:bCs/>
          <w:color w:val="595959" w:themeColor="text1" w:themeTint="A6"/>
          <w:sz w:val="22"/>
        </w:rPr>
        <w:t>(Interaction Design)</w:t>
      </w:r>
      <w:r w:rsidR="00842842">
        <w:rPr>
          <w:rFonts w:ascii="Calibri" w:hAnsi="Calibri" w:cs="Calibri"/>
          <w:bCs/>
          <w:color w:val="595959" w:themeColor="text1" w:themeTint="A6"/>
          <w:sz w:val="22"/>
        </w:rPr>
        <w:t xml:space="preserve"> </w:t>
      </w:r>
      <w:r w:rsidR="002B561A">
        <w:rPr>
          <w:rFonts w:ascii="Calibri" w:hAnsi="Calibri" w:cs="Calibri"/>
          <w:bCs/>
          <w:color w:val="595959" w:themeColor="text1" w:themeTint="A6"/>
          <w:sz w:val="22"/>
        </w:rPr>
        <w:t xml:space="preserve">/ </w:t>
      </w:r>
      <w:r>
        <w:rPr>
          <w:rFonts w:ascii="Calibri" w:hAnsi="Calibri" w:cs="Calibri"/>
          <w:bCs/>
          <w:color w:val="595959" w:themeColor="text1" w:themeTint="A6"/>
          <w:sz w:val="22"/>
        </w:rPr>
        <w:t>Business</w:t>
      </w:r>
      <w:r w:rsidR="00857A23">
        <w:rPr>
          <w:rFonts w:ascii="Calibri" w:hAnsi="Calibri" w:cs="Calibri"/>
          <w:bCs/>
          <w:color w:val="595959" w:themeColor="text1" w:themeTint="A6"/>
          <w:sz w:val="22"/>
        </w:rPr>
        <w:t xml:space="preserve"> – WAM [76.69] </w:t>
      </w:r>
      <w:r w:rsidR="00857A23">
        <w:rPr>
          <w:rFonts w:ascii="Calibri" w:hAnsi="Calibri" w:cs="Calibri"/>
          <w:b w:val="0"/>
          <w:color w:val="595959" w:themeColor="text1" w:themeTint="A6"/>
          <w:sz w:val="22"/>
        </w:rPr>
        <w:t xml:space="preserve">      </w:t>
      </w:r>
      <w:r w:rsidR="00C51963">
        <w:rPr>
          <w:rFonts w:ascii="Calibri" w:hAnsi="Calibri" w:cs="Calibri"/>
          <w:b w:val="0"/>
          <w:color w:val="595959" w:themeColor="text1" w:themeTint="A6"/>
          <w:sz w:val="22"/>
        </w:rPr>
        <w:t xml:space="preserve">    </w:t>
      </w:r>
      <w:r w:rsidRPr="001A3765">
        <w:rPr>
          <w:rFonts w:ascii="Calibri" w:hAnsi="Calibri" w:cs="Calibri"/>
          <w:b w:val="0"/>
          <w:color w:val="595959" w:themeColor="text1" w:themeTint="A6"/>
          <w:sz w:val="22"/>
        </w:rPr>
        <w:t xml:space="preserve">2018 </w:t>
      </w:r>
      <w:r w:rsidR="00C51963">
        <w:rPr>
          <w:rFonts w:ascii="Calibri" w:hAnsi="Calibri" w:cs="Calibri"/>
          <w:b w:val="0"/>
          <w:color w:val="595959" w:themeColor="text1" w:themeTint="A6"/>
          <w:sz w:val="22"/>
        </w:rPr>
        <w:t>–</w:t>
      </w:r>
      <w:r w:rsidRPr="001A3765">
        <w:rPr>
          <w:rFonts w:ascii="Calibri" w:hAnsi="Calibri" w:cs="Calibri"/>
          <w:b w:val="0"/>
          <w:color w:val="595959" w:themeColor="text1" w:themeTint="A6"/>
          <w:sz w:val="22"/>
        </w:rPr>
        <w:t xml:space="preserve"> </w:t>
      </w:r>
      <w:r w:rsidR="000E51AA">
        <w:rPr>
          <w:rFonts w:ascii="Calibri" w:hAnsi="Calibri" w:cs="Calibri"/>
          <w:b w:val="0"/>
          <w:color w:val="595959" w:themeColor="text1" w:themeTint="A6"/>
          <w:sz w:val="22"/>
        </w:rPr>
        <w:t>Present</w:t>
      </w:r>
    </w:p>
    <w:p w14:paraId="375E4C41" w14:textId="77777777" w:rsidR="001A3765" w:rsidRPr="00B567A5" w:rsidRDefault="001A3765" w:rsidP="00857A23">
      <w:pPr>
        <w:pStyle w:val="Heading2"/>
        <w:spacing w:after="0"/>
        <w:jc w:val="center"/>
        <w:rPr>
          <w:rFonts w:ascii="Calibri" w:hAnsi="Calibri" w:cs="Calibri"/>
          <w:i/>
          <w:sz w:val="22"/>
          <w:szCs w:val="22"/>
        </w:rPr>
      </w:pPr>
      <w:r w:rsidRPr="00B567A5">
        <w:rPr>
          <w:rFonts w:ascii="Calibri" w:hAnsi="Calibri" w:cs="Calibri"/>
          <w:i/>
          <w:sz w:val="22"/>
          <w:szCs w:val="22"/>
        </w:rPr>
        <w:t>Awards</w:t>
      </w:r>
    </w:p>
    <w:sdt>
      <w:sdtPr>
        <w:rPr>
          <w:rFonts w:ascii="Calibri" w:hAnsi="Calibri" w:cs="Calibri"/>
          <w:color w:val="595959" w:themeColor="text1" w:themeTint="A6"/>
          <w:sz w:val="22"/>
          <w:szCs w:val="22"/>
        </w:rPr>
        <w:id w:val="735587354"/>
        <w:placeholder>
          <w:docPart w:val="AA3F91D419824DDBAD9E0CA0D8BFA8AC"/>
        </w:placeholder>
      </w:sdtPr>
      <w:sdtContent>
        <w:p w14:paraId="37A02033" w14:textId="5C86DBE8" w:rsidR="001A3765" w:rsidRDefault="001A3765" w:rsidP="00857A23">
          <w:pPr>
            <w:pStyle w:val="Heading2"/>
            <w:tabs>
              <w:tab w:val="left" w:pos="7973"/>
            </w:tabs>
            <w:spacing w:after="0"/>
            <w:rPr>
              <w:rFonts w:ascii="Calibri" w:hAnsi="Calibri" w:cs="Calibri"/>
              <w:color w:val="595959" w:themeColor="text1" w:themeTint="A6"/>
              <w:sz w:val="22"/>
              <w:szCs w:val="22"/>
            </w:rPr>
          </w:pPr>
          <w:r>
            <w:rPr>
              <w:rFonts w:ascii="Calibri" w:hAnsi="Calibri" w:cs="Calibri"/>
              <w:color w:val="595959" w:themeColor="text1" w:themeTint="A6"/>
              <w:sz w:val="22"/>
              <w:szCs w:val="22"/>
            </w:rPr>
            <w:t>Dean</w:t>
          </w:r>
          <w:r w:rsidR="00641A63">
            <w:rPr>
              <w:rFonts w:ascii="Calibri" w:hAnsi="Calibri" w:cs="Calibri"/>
              <w:color w:val="595959" w:themeColor="text1" w:themeTint="A6"/>
              <w:sz w:val="22"/>
              <w:szCs w:val="22"/>
            </w:rPr>
            <w:t>’</w:t>
          </w:r>
          <w:r>
            <w:rPr>
              <w:rFonts w:ascii="Calibri" w:hAnsi="Calibri" w:cs="Calibri"/>
              <w:color w:val="595959" w:themeColor="text1" w:themeTint="A6"/>
              <w:sz w:val="22"/>
              <w:szCs w:val="22"/>
            </w:rPr>
            <w:t xml:space="preserve">s List Engineering – </w:t>
          </w:r>
          <w:r w:rsidRPr="00B73E03">
            <w:rPr>
              <w:rFonts w:ascii="Calibri" w:hAnsi="Calibri" w:cs="Calibri"/>
              <w:b w:val="0"/>
              <w:bCs/>
              <w:color w:val="595959" w:themeColor="text1" w:themeTint="A6"/>
              <w:sz w:val="22"/>
              <w:szCs w:val="22"/>
            </w:rPr>
            <w:t>University of Technology, Sydney</w:t>
          </w:r>
          <w:r>
            <w:rPr>
              <w:rFonts w:ascii="Calibri" w:hAnsi="Calibri" w:cs="Calibri"/>
              <w:b w:val="0"/>
              <w:bCs/>
              <w:color w:val="595959" w:themeColor="text1" w:themeTint="A6"/>
              <w:sz w:val="22"/>
              <w:szCs w:val="22"/>
            </w:rPr>
            <w:t xml:space="preserve">                                                    2021</w:t>
          </w:r>
        </w:p>
        <w:p w14:paraId="1500130E" w14:textId="3CAF3271" w:rsidR="001A3765" w:rsidRPr="00893FE3" w:rsidRDefault="001A3765" w:rsidP="00857A23">
          <w:pPr>
            <w:pStyle w:val="Heading2"/>
            <w:tabs>
              <w:tab w:val="left" w:pos="7973"/>
            </w:tabs>
            <w:spacing w:after="0"/>
            <w:rPr>
              <w:rFonts w:ascii="Calibri" w:hAnsi="Calibri" w:cs="Calibri"/>
              <w:color w:val="595959" w:themeColor="text1" w:themeTint="A6"/>
              <w:sz w:val="22"/>
              <w:szCs w:val="22"/>
            </w:rPr>
          </w:pPr>
          <w:r w:rsidRPr="00893FE3">
            <w:rPr>
              <w:rFonts w:ascii="Calibri" w:hAnsi="Calibri" w:cs="Calibri"/>
              <w:color w:val="595959" w:themeColor="text1" w:themeTint="A6"/>
              <w:sz w:val="22"/>
              <w:szCs w:val="22"/>
            </w:rPr>
            <w:t>Completed the Australian Barista School workshop</w:t>
          </w:r>
          <w:r>
            <w:rPr>
              <w:rFonts w:ascii="Calibri" w:hAnsi="Calibri" w:cs="Calibri"/>
              <w:color w:val="595959" w:themeColor="text1" w:themeTint="A6"/>
              <w:sz w:val="22"/>
              <w:szCs w:val="22"/>
            </w:rPr>
            <w:t xml:space="preserve">, </w:t>
          </w:r>
          <w:r w:rsidRPr="00893FE3"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>CBD College</w:t>
          </w:r>
          <w:r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 xml:space="preserve"> </w:t>
          </w:r>
          <w:r w:rsidRPr="00893FE3"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 xml:space="preserve">                                    </w:t>
          </w:r>
          <w:r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 xml:space="preserve">  </w:t>
          </w:r>
          <w:r w:rsidR="003951D4"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 xml:space="preserve"> </w:t>
          </w:r>
          <w:r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 xml:space="preserve"> </w:t>
          </w:r>
          <w:r w:rsidRPr="00893FE3">
            <w:rPr>
              <w:rFonts w:ascii="Calibri" w:hAnsi="Calibri" w:cs="Calibri"/>
              <w:b w:val="0"/>
              <w:color w:val="595959" w:themeColor="text1" w:themeTint="A6"/>
              <w:sz w:val="22"/>
              <w:szCs w:val="22"/>
            </w:rPr>
            <w:t xml:space="preserve">2017 </w:t>
          </w:r>
        </w:p>
      </w:sdtContent>
    </w:sdt>
    <w:p w14:paraId="142AB71D" w14:textId="03CA27F3" w:rsidR="00294118" w:rsidRPr="00732276" w:rsidRDefault="003B60A4" w:rsidP="00857A23">
      <w:pPr>
        <w:pStyle w:val="Heading1"/>
        <w:rPr>
          <w:sz w:val="32"/>
          <w:szCs w:val="28"/>
        </w:rPr>
      </w:pPr>
      <w:r w:rsidRPr="00732276">
        <w:rPr>
          <w:sz w:val="32"/>
          <w:szCs w:val="28"/>
        </w:rPr>
        <w:t>Experience</w:t>
      </w:r>
    </w:p>
    <w:p w14:paraId="19BA671A" w14:textId="7816D561" w:rsidR="00934154" w:rsidRPr="00934154" w:rsidRDefault="00294118" w:rsidP="00857A23">
      <w:pPr>
        <w:pStyle w:val="BodyText"/>
        <w:spacing w:after="180"/>
        <w:rPr>
          <w:i/>
          <w:iCs/>
        </w:rPr>
      </w:pPr>
      <w:r>
        <w:rPr>
          <w:rFonts w:ascii="Calibri" w:hAnsi="Calibri" w:cs="Calibri"/>
          <w:b/>
          <w:color w:val="A5300F" w:themeColor="accent1"/>
          <w:sz w:val="21"/>
          <w:szCs w:val="21"/>
        </w:rPr>
        <w:t>Legrand Australia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 </w:t>
      </w:r>
      <w:r w:rsidR="000E04C7">
        <w:rPr>
          <w:rFonts w:ascii="Calibri" w:hAnsi="Calibri" w:cs="Calibri"/>
          <w:b/>
          <w:color w:val="A5300F" w:themeColor="accent1"/>
          <w:sz w:val="21"/>
          <w:szCs w:val="21"/>
        </w:rPr>
        <w:t>Pty Ltd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 –</w:t>
      </w:r>
      <w:r w:rsidR="00BC4F3B">
        <w:rPr>
          <w:rFonts w:ascii="Calibri" w:hAnsi="Calibri" w:cs="Calibri"/>
          <w:b/>
          <w:color w:val="A5300F" w:themeColor="accent1"/>
          <w:sz w:val="21"/>
          <w:szCs w:val="21"/>
        </w:rPr>
        <w:t xml:space="preserve"> IT Intern </w:t>
      </w:r>
      <w:r w:rsidR="00BC4F3B">
        <w:rPr>
          <w:rFonts w:ascii="Calibri" w:hAnsi="Calibri" w:cs="Calibri"/>
          <w:b/>
          <w:color w:val="A5300F" w:themeColor="accent1"/>
          <w:sz w:val="21"/>
          <w:szCs w:val="21"/>
        </w:rPr>
        <w:tab/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ab/>
      </w:r>
      <w:r w:rsidRPr="00893FE3">
        <w:rPr>
          <w:rFonts w:ascii="Calibri" w:hAnsi="Calibri" w:cs="Calibri"/>
          <w:b/>
          <w:sz w:val="21"/>
          <w:szCs w:val="21"/>
        </w:rPr>
        <w:tab/>
      </w:r>
      <w:r w:rsidRPr="00893FE3">
        <w:rPr>
          <w:rFonts w:ascii="Calibri" w:hAnsi="Calibri" w:cs="Calibri"/>
          <w:b/>
          <w:sz w:val="21"/>
          <w:szCs w:val="21"/>
        </w:rPr>
        <w:tab/>
      </w:r>
      <w:r w:rsidRPr="00893FE3">
        <w:rPr>
          <w:rFonts w:ascii="Calibri" w:hAnsi="Calibri" w:cs="Calibri"/>
          <w:b/>
          <w:sz w:val="21"/>
          <w:szCs w:val="21"/>
        </w:rPr>
        <w:tab/>
      </w:r>
      <w:r w:rsidR="00934154">
        <w:rPr>
          <w:rFonts w:ascii="Calibri" w:hAnsi="Calibri" w:cs="Calibri"/>
          <w:b/>
          <w:sz w:val="21"/>
          <w:szCs w:val="21"/>
        </w:rPr>
        <w:tab/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>Jun 20</w:t>
      </w:r>
      <w:r w:rsidR="00934154">
        <w:rPr>
          <w:rFonts w:ascii="Calibri" w:hAnsi="Calibri" w:cs="Calibri"/>
          <w:b/>
          <w:color w:val="A5300F" w:themeColor="accent1"/>
          <w:sz w:val="21"/>
          <w:szCs w:val="21"/>
        </w:rPr>
        <w:t>22</w:t>
      </w:r>
      <w:r>
        <w:rPr>
          <w:rFonts w:ascii="Calibri" w:hAnsi="Calibri" w:cs="Calibri"/>
          <w:b/>
          <w:color w:val="A5300F" w:themeColor="accent1"/>
          <w:sz w:val="21"/>
          <w:szCs w:val="21"/>
        </w:rPr>
        <w:t>–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 </w:t>
      </w:r>
      <w:r w:rsidR="00934154">
        <w:rPr>
          <w:rFonts w:ascii="Calibri" w:hAnsi="Calibri" w:cs="Calibri"/>
          <w:b/>
          <w:color w:val="A5300F" w:themeColor="accent1"/>
          <w:sz w:val="21"/>
          <w:szCs w:val="21"/>
        </w:rPr>
        <w:t xml:space="preserve">Sep </w:t>
      </w:r>
      <w:r>
        <w:rPr>
          <w:rFonts w:ascii="Calibri" w:hAnsi="Calibri" w:cs="Calibri"/>
          <w:b/>
          <w:color w:val="A5300F" w:themeColor="accent1"/>
          <w:sz w:val="21"/>
          <w:szCs w:val="21"/>
        </w:rPr>
        <w:t xml:space="preserve">2022 </w:t>
      </w:r>
      <w:r>
        <w:rPr>
          <w:rFonts w:ascii="Calibri" w:hAnsi="Calibri" w:cs="Calibri"/>
          <w:b/>
          <w:color w:val="A5300F" w:themeColor="accent1"/>
          <w:sz w:val="21"/>
          <w:szCs w:val="21"/>
        </w:rPr>
        <w:br/>
      </w:r>
      <w:r w:rsidR="0063630A" w:rsidRPr="00934154">
        <w:rPr>
          <w:i/>
          <w:iCs/>
        </w:rPr>
        <w:t xml:space="preserve">Building 4/43-47 Lyn Parade, </w:t>
      </w:r>
      <w:proofErr w:type="spellStart"/>
      <w:r w:rsidR="00934154" w:rsidRPr="00934154">
        <w:rPr>
          <w:i/>
          <w:iCs/>
        </w:rPr>
        <w:t>Preston</w:t>
      </w:r>
      <w:r w:rsidR="00934154">
        <w:rPr>
          <w:i/>
          <w:iCs/>
        </w:rPr>
        <w:t>s</w:t>
      </w:r>
      <w:proofErr w:type="spellEnd"/>
      <w:r w:rsidR="00934154">
        <w:rPr>
          <w:i/>
          <w:iCs/>
        </w:rPr>
        <w:t xml:space="preserve"> </w:t>
      </w:r>
      <w:r w:rsidR="0063630A" w:rsidRPr="00934154">
        <w:rPr>
          <w:i/>
          <w:iCs/>
        </w:rPr>
        <w:t>NSW 2170</w:t>
      </w:r>
    </w:p>
    <w:p w14:paraId="721CDB0A" w14:textId="4FC8FB3D" w:rsidR="00C75ABA" w:rsidRPr="0079610C" w:rsidRDefault="00294118" w:rsidP="00857A23">
      <w:pPr>
        <w:pStyle w:val="BodyText"/>
        <w:spacing w:after="0"/>
        <w:rPr>
          <w:rFonts w:ascii="Calibri" w:hAnsi="Calibri" w:cs="Calibri"/>
          <w:b/>
          <w:sz w:val="21"/>
          <w:szCs w:val="21"/>
          <w:u w:val="single"/>
        </w:rPr>
      </w:pPr>
      <w:r w:rsidRPr="00072FF5">
        <w:rPr>
          <w:rFonts w:ascii="Calibri" w:hAnsi="Calibri" w:cs="Calibri"/>
          <w:b/>
          <w:sz w:val="21"/>
          <w:szCs w:val="21"/>
          <w:u w:val="single"/>
        </w:rPr>
        <w:t>Experienced gained:</w:t>
      </w:r>
    </w:p>
    <w:p w14:paraId="14BFF4B6" w14:textId="77777777" w:rsidR="005A61F1" w:rsidRDefault="0079610C" w:rsidP="00857A23">
      <w:pPr>
        <w:pStyle w:val="ListParagraph"/>
        <w:numPr>
          <w:ilvl w:val="0"/>
          <w:numId w:val="22"/>
        </w:numPr>
        <w:spacing w:after="0"/>
      </w:pPr>
      <w:r>
        <w:t xml:space="preserve">Provided hands-on technical support to employees in other departments, specifically related to </w:t>
      </w:r>
      <w:r w:rsidRPr="0079610C">
        <w:t>software or hardware issues.</w:t>
      </w:r>
    </w:p>
    <w:p w14:paraId="248F509F" w14:textId="35A9E631" w:rsidR="0079610C" w:rsidRPr="0079610C" w:rsidRDefault="0079610C" w:rsidP="00857A23">
      <w:pPr>
        <w:pStyle w:val="ListParagraph"/>
        <w:numPr>
          <w:ilvl w:val="0"/>
          <w:numId w:val="22"/>
        </w:numPr>
        <w:spacing w:after="0"/>
      </w:pPr>
      <w:r w:rsidRPr="0079610C">
        <w:t>Gained first</w:t>
      </w:r>
      <w:r w:rsidR="006938E7">
        <w:t>-</w:t>
      </w:r>
      <w:r w:rsidRPr="0079610C">
        <w:t>hand exposure to working with a leading electronics and appliances manufacturing company in Australia, specifically the IT Team</w:t>
      </w:r>
    </w:p>
    <w:p w14:paraId="2A7C6B0B" w14:textId="0BCB59D1" w:rsidR="00AA3F6E" w:rsidRDefault="00DB2681" w:rsidP="00857A23">
      <w:pPr>
        <w:pStyle w:val="ListParagraph"/>
        <w:numPr>
          <w:ilvl w:val="0"/>
          <w:numId w:val="22"/>
        </w:numPr>
        <w:spacing w:after="0"/>
      </w:pPr>
      <w:r w:rsidRPr="0079610C">
        <w:t xml:space="preserve">Developed </w:t>
      </w:r>
      <w:r w:rsidR="005E54FF" w:rsidRPr="0079610C">
        <w:t>professional relationships with</w:t>
      </w:r>
      <w:r w:rsidR="00C75ABA" w:rsidRPr="0079610C">
        <w:t xml:space="preserve"> IT specialists and other senior employees</w:t>
      </w:r>
      <w:r w:rsidR="005E54FF" w:rsidRPr="0079610C">
        <w:t xml:space="preserve"> to ensure an efficient and cooperative work </w:t>
      </w:r>
      <w:r w:rsidR="00B6139B" w:rsidRPr="0079610C">
        <w:t>environment.</w:t>
      </w:r>
    </w:p>
    <w:p w14:paraId="24038677" w14:textId="02234BCF" w:rsidR="00F07BD1" w:rsidRPr="00AA3F6E" w:rsidRDefault="00F07BD1" w:rsidP="00857A23">
      <w:pPr>
        <w:spacing w:after="0"/>
      </w:pPr>
      <w:r w:rsidRPr="00AA3F6E">
        <w:rPr>
          <w:rFonts w:ascii="Calibri" w:hAnsi="Calibri" w:cs="Calibri"/>
          <w:b/>
          <w:bCs/>
          <w:u w:val="single"/>
        </w:rPr>
        <w:t xml:space="preserve">Key tasks and responsibilities: </w:t>
      </w:r>
    </w:p>
    <w:p w14:paraId="387A0FB6" w14:textId="38F2B342" w:rsidR="003940AD" w:rsidRPr="00BA4CFA" w:rsidRDefault="003940AD" w:rsidP="00857A23">
      <w:pPr>
        <w:pStyle w:val="ListParagraph"/>
        <w:numPr>
          <w:ilvl w:val="0"/>
          <w:numId w:val="28"/>
        </w:numPr>
        <w:spacing w:after="0"/>
      </w:pPr>
      <w:r w:rsidRPr="00BA4CFA">
        <w:t>Assist</w:t>
      </w:r>
      <w:r w:rsidR="001866D6">
        <w:t>ed</w:t>
      </w:r>
      <w:r w:rsidRPr="00BA4CFA">
        <w:t xml:space="preserve"> IT specialists </w:t>
      </w:r>
      <w:proofErr w:type="gramStart"/>
      <w:r w:rsidRPr="00BA4CFA">
        <w:t>to</w:t>
      </w:r>
      <w:proofErr w:type="gramEnd"/>
      <w:r w:rsidR="00E974C4" w:rsidRPr="00BA4CFA">
        <w:t xml:space="preserve"> developing scripts to </w:t>
      </w:r>
      <w:r w:rsidR="00BA4CFA" w:rsidRPr="00BA4CFA">
        <w:t>automate</w:t>
      </w:r>
      <w:r w:rsidR="00E974C4" w:rsidRPr="00BA4CFA">
        <w:t xml:space="preserve"> repetitive business </w:t>
      </w:r>
      <w:r w:rsidR="00B6139B" w:rsidRPr="00BA4CFA">
        <w:t>processes.</w:t>
      </w:r>
    </w:p>
    <w:p w14:paraId="67D09C08" w14:textId="671D297F" w:rsidR="005714D5" w:rsidRPr="00BA4CFA" w:rsidRDefault="00443ED9" w:rsidP="00857A23">
      <w:pPr>
        <w:pStyle w:val="ListParagraph"/>
        <w:numPr>
          <w:ilvl w:val="0"/>
          <w:numId w:val="28"/>
        </w:numPr>
        <w:spacing w:after="0"/>
      </w:pPr>
      <w:r w:rsidRPr="00BA4CFA">
        <w:t xml:space="preserve">Assisted with basic IT troubleshooting and support for staff (on-site) </w:t>
      </w:r>
    </w:p>
    <w:p w14:paraId="39B71B01" w14:textId="072F542A" w:rsidR="00AA1BAE" w:rsidRPr="00BA4CFA" w:rsidRDefault="00AA1BAE" w:rsidP="00857A23">
      <w:pPr>
        <w:pStyle w:val="ListParagraph"/>
        <w:numPr>
          <w:ilvl w:val="0"/>
          <w:numId w:val="28"/>
        </w:numPr>
        <w:spacing w:after="0"/>
      </w:pPr>
      <w:r w:rsidRPr="00BA4CFA">
        <w:t xml:space="preserve">Analyzed existing reports, applications, and workflows to rebuild them using automated </w:t>
      </w:r>
      <w:proofErr w:type="gramStart"/>
      <w:r w:rsidRPr="00BA4CFA">
        <w:t>software</w:t>
      </w:r>
      <w:proofErr w:type="gramEnd"/>
    </w:p>
    <w:p w14:paraId="443E45AB" w14:textId="62D029D9" w:rsidR="00F07BD1" w:rsidRPr="0079610C" w:rsidRDefault="00EA70DE" w:rsidP="00857A23">
      <w:pPr>
        <w:pStyle w:val="ListParagraph"/>
        <w:numPr>
          <w:ilvl w:val="0"/>
          <w:numId w:val="28"/>
        </w:numPr>
      </w:pPr>
      <w:r w:rsidRPr="00BA4CFA">
        <w:t xml:space="preserve">Setting up new tech devices including laptops, </w:t>
      </w:r>
      <w:r w:rsidR="00A2004E" w:rsidRPr="00BA4CFA">
        <w:t>desktop,</w:t>
      </w:r>
      <w:r w:rsidRPr="00BA4CFA">
        <w:t xml:space="preserve"> and mobile phones (iOS)</w:t>
      </w:r>
    </w:p>
    <w:p w14:paraId="6334E336" w14:textId="3989D756" w:rsidR="00804D30" w:rsidRDefault="006B536F" w:rsidP="00857A23">
      <w:pPr>
        <w:pStyle w:val="BodyText"/>
        <w:spacing w:after="0"/>
        <w:rPr>
          <w:rFonts w:ascii="Calibri" w:hAnsi="Calibri" w:cs="Calibri"/>
          <w:b/>
          <w:sz w:val="21"/>
          <w:szCs w:val="21"/>
          <w:u w:val="single"/>
        </w:rPr>
      </w:pP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Just Group Ltd (“Just Jeans Pty Ltd”) – Sales Assistant 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ab/>
      </w:r>
      <w:r w:rsidRPr="00893FE3">
        <w:rPr>
          <w:rFonts w:ascii="Calibri" w:hAnsi="Calibri" w:cs="Calibri"/>
          <w:b/>
          <w:sz w:val="21"/>
          <w:szCs w:val="21"/>
        </w:rPr>
        <w:tab/>
      </w:r>
      <w:r w:rsidRPr="00893FE3">
        <w:rPr>
          <w:rFonts w:ascii="Calibri" w:hAnsi="Calibri" w:cs="Calibri"/>
          <w:b/>
          <w:sz w:val="21"/>
          <w:szCs w:val="21"/>
        </w:rPr>
        <w:tab/>
      </w:r>
      <w:r w:rsidRPr="00893FE3">
        <w:rPr>
          <w:rFonts w:ascii="Calibri" w:hAnsi="Calibri" w:cs="Calibri"/>
          <w:b/>
          <w:sz w:val="21"/>
          <w:szCs w:val="21"/>
        </w:rPr>
        <w:tab/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Jun 2018 </w:t>
      </w:r>
      <w:r w:rsidR="001D2E0D">
        <w:rPr>
          <w:rFonts w:ascii="Calibri" w:hAnsi="Calibri" w:cs="Calibri"/>
          <w:b/>
          <w:color w:val="A5300F" w:themeColor="accent1"/>
          <w:sz w:val="21"/>
          <w:szCs w:val="21"/>
        </w:rPr>
        <w:t>–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 </w:t>
      </w:r>
      <w:r w:rsidR="00074C51">
        <w:rPr>
          <w:rFonts w:ascii="Calibri" w:hAnsi="Calibri" w:cs="Calibri"/>
          <w:b/>
          <w:color w:val="A5300F" w:themeColor="accent1"/>
          <w:sz w:val="21"/>
          <w:szCs w:val="21"/>
        </w:rPr>
        <w:t xml:space="preserve">Jun 2022 </w:t>
      </w:r>
      <w:r w:rsidR="00C51963">
        <w:rPr>
          <w:rFonts w:ascii="Calibri" w:hAnsi="Calibri" w:cs="Calibri"/>
          <w:b/>
          <w:color w:val="A5300F" w:themeColor="accent1"/>
          <w:sz w:val="21"/>
          <w:szCs w:val="21"/>
        </w:rPr>
        <w:br/>
      </w:r>
      <w:r w:rsidR="001D2E0D" w:rsidRPr="00072FF5">
        <w:rPr>
          <w:i/>
          <w:iCs/>
        </w:rPr>
        <w:t xml:space="preserve">Westfield Burwood, </w:t>
      </w:r>
      <w:hyperlink r:id="rId9" w:history="1">
        <w:r w:rsidR="001D2E0D" w:rsidRPr="00072FF5">
          <w:rPr>
            <w:i/>
            <w:iCs/>
          </w:rPr>
          <w:t>Shop 157, 100 Burwood Road, Burwood N</w:t>
        </w:r>
        <w:r w:rsidR="00C51963">
          <w:rPr>
            <w:i/>
            <w:iCs/>
          </w:rPr>
          <w:t>SW</w:t>
        </w:r>
        <w:r w:rsidR="001D2E0D" w:rsidRPr="00072FF5">
          <w:rPr>
            <w:i/>
            <w:iCs/>
          </w:rPr>
          <w:t xml:space="preserve"> 2134</w:t>
        </w:r>
      </w:hyperlink>
      <w:bookmarkEnd w:id="0"/>
      <w:r w:rsidR="00B6139B">
        <w:rPr>
          <w:rFonts w:ascii="Calibri" w:hAnsi="Calibri" w:cs="Calibri"/>
          <w:b/>
          <w:color w:val="A5300F" w:themeColor="accent1"/>
          <w:sz w:val="21"/>
          <w:szCs w:val="21"/>
        </w:rPr>
        <w:br/>
      </w:r>
    </w:p>
    <w:p w14:paraId="7A25BFDD" w14:textId="7FF132C0" w:rsidR="00072FF5" w:rsidRPr="00B6139B" w:rsidRDefault="00072FF5" w:rsidP="00857A23">
      <w:pPr>
        <w:pStyle w:val="BodyText"/>
        <w:spacing w:after="0"/>
        <w:rPr>
          <w:rFonts w:ascii="Calibri" w:hAnsi="Calibri" w:cs="Calibri"/>
          <w:b/>
          <w:color w:val="A5300F" w:themeColor="accent1"/>
          <w:sz w:val="21"/>
          <w:szCs w:val="21"/>
        </w:rPr>
      </w:pPr>
      <w:r w:rsidRPr="00072FF5">
        <w:rPr>
          <w:rFonts w:ascii="Calibri" w:hAnsi="Calibri" w:cs="Calibri"/>
          <w:b/>
          <w:sz w:val="21"/>
          <w:szCs w:val="21"/>
          <w:u w:val="single"/>
        </w:rPr>
        <w:t xml:space="preserve">Experienced gained: </w:t>
      </w:r>
    </w:p>
    <w:p w14:paraId="78047CAE" w14:textId="7C11B691" w:rsidR="00CB6B49" w:rsidRPr="00395CD3" w:rsidRDefault="005D7130" w:rsidP="00857A23">
      <w:pPr>
        <w:pStyle w:val="ListParagraph"/>
        <w:numPr>
          <w:ilvl w:val="0"/>
          <w:numId w:val="18"/>
        </w:numPr>
        <w:spacing w:after="0"/>
      </w:pPr>
      <w:r>
        <w:t>H</w:t>
      </w:r>
      <w:r w:rsidRPr="00395CD3">
        <w:t>igh volume of customers</w:t>
      </w:r>
      <w:r w:rsidR="008E7B32">
        <w:t xml:space="preserve"> prompted strong</w:t>
      </w:r>
      <w:r w:rsidR="00B41211">
        <w:t xml:space="preserve"> </w:t>
      </w:r>
      <w:r w:rsidR="00CB6B49" w:rsidRPr="00395CD3">
        <w:t xml:space="preserve">communication </w:t>
      </w:r>
      <w:r w:rsidRPr="00395CD3">
        <w:t>skills</w:t>
      </w:r>
      <w:r>
        <w:t xml:space="preserve"> and</w:t>
      </w:r>
      <w:r w:rsidR="00CB6B49" w:rsidRPr="00395CD3">
        <w:t xml:space="preserve"> strict time management to ensure customers are served and </w:t>
      </w:r>
      <w:r w:rsidR="00074C51">
        <w:t>KPIs</w:t>
      </w:r>
      <w:r w:rsidR="00CB6B49" w:rsidRPr="00395CD3">
        <w:t xml:space="preserve"> are met simultaneously.</w:t>
      </w:r>
    </w:p>
    <w:p w14:paraId="1A0BD53B" w14:textId="2329D5CC" w:rsidR="00CB6B49" w:rsidRPr="00395CD3" w:rsidRDefault="00CB6B49" w:rsidP="00857A23">
      <w:pPr>
        <w:pStyle w:val="ListParagraph"/>
        <w:numPr>
          <w:ilvl w:val="0"/>
          <w:numId w:val="18"/>
        </w:numPr>
      </w:pPr>
      <w:r w:rsidRPr="00395CD3">
        <w:t>Establish</w:t>
      </w:r>
      <w:r w:rsidR="00B41211">
        <w:t>ed</w:t>
      </w:r>
      <w:r w:rsidRPr="00395CD3">
        <w:t xml:space="preserve"> professional relationships with other employees </w:t>
      </w:r>
      <w:r w:rsidR="008E7B32">
        <w:t xml:space="preserve">to ensure </w:t>
      </w:r>
      <w:r w:rsidR="00A129D7">
        <w:t xml:space="preserve">an </w:t>
      </w:r>
      <w:r w:rsidR="00395CD3" w:rsidRPr="00395CD3">
        <w:t xml:space="preserve">efficient and cooperative work environment; and </w:t>
      </w:r>
    </w:p>
    <w:p w14:paraId="756FF5A0" w14:textId="77777777" w:rsidR="00421A8E" w:rsidRPr="0021172A" w:rsidRDefault="00421A8E" w:rsidP="00857A23">
      <w:pPr>
        <w:pStyle w:val="BodyText"/>
        <w:spacing w:after="0"/>
        <w:rPr>
          <w:rFonts w:ascii="Calibri" w:hAnsi="Calibri" w:cs="Calibri"/>
          <w:b/>
          <w:szCs w:val="20"/>
          <w:u w:val="single"/>
        </w:rPr>
      </w:pPr>
      <w:r w:rsidRPr="0021172A">
        <w:rPr>
          <w:rFonts w:ascii="Calibri" w:hAnsi="Calibri" w:cs="Calibri"/>
          <w:b/>
          <w:szCs w:val="20"/>
          <w:u w:val="single"/>
        </w:rPr>
        <w:lastRenderedPageBreak/>
        <w:t>Key Tasks and Responsibilities</w:t>
      </w:r>
    </w:p>
    <w:p w14:paraId="632EF33C" w14:textId="131D366A" w:rsidR="00421A8E" w:rsidRPr="0021172A" w:rsidRDefault="00D90FB1" w:rsidP="00857A23">
      <w:pPr>
        <w:pStyle w:val="BodyText"/>
        <w:numPr>
          <w:ilvl w:val="0"/>
          <w:numId w:val="26"/>
        </w:numPr>
        <w:spacing w:after="0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Communicating</w:t>
      </w:r>
      <w:r w:rsidR="00421A8E" w:rsidRPr="0021172A">
        <w:rPr>
          <w:rFonts w:ascii="Calibri" w:hAnsi="Calibri" w:cs="Calibri"/>
          <w:szCs w:val="20"/>
        </w:rPr>
        <w:t xml:space="preserve"> with customers to ensure that their shopping experience is </w:t>
      </w:r>
      <w:r w:rsidR="00BC5893">
        <w:rPr>
          <w:rFonts w:ascii="Calibri" w:hAnsi="Calibri" w:cs="Calibri"/>
          <w:szCs w:val="20"/>
        </w:rPr>
        <w:t xml:space="preserve">effortless and </w:t>
      </w:r>
      <w:r w:rsidR="00421A8E" w:rsidRPr="0021172A">
        <w:rPr>
          <w:rFonts w:ascii="Calibri" w:hAnsi="Calibri" w:cs="Calibri"/>
          <w:szCs w:val="20"/>
        </w:rPr>
        <w:t xml:space="preserve">enjoyable whilst also trying to secure a </w:t>
      </w:r>
      <w:r w:rsidR="00BC5893" w:rsidRPr="0021172A">
        <w:rPr>
          <w:rFonts w:ascii="Calibri" w:hAnsi="Calibri" w:cs="Calibri"/>
          <w:szCs w:val="20"/>
        </w:rPr>
        <w:t>sale.</w:t>
      </w:r>
      <w:r w:rsidR="00421A8E" w:rsidRPr="0021172A">
        <w:rPr>
          <w:rFonts w:ascii="Calibri" w:hAnsi="Calibri" w:cs="Calibri"/>
          <w:szCs w:val="20"/>
        </w:rPr>
        <w:t xml:space="preserve"> </w:t>
      </w:r>
    </w:p>
    <w:p w14:paraId="073F1983" w14:textId="399CA5BF" w:rsidR="00421A8E" w:rsidRPr="0021172A" w:rsidRDefault="00421A8E" w:rsidP="00857A23">
      <w:pPr>
        <w:pStyle w:val="BodyText"/>
        <w:numPr>
          <w:ilvl w:val="0"/>
          <w:numId w:val="26"/>
        </w:numPr>
        <w:spacing w:after="0"/>
        <w:jc w:val="both"/>
        <w:rPr>
          <w:rFonts w:ascii="Calibri" w:hAnsi="Calibri" w:cs="Calibri"/>
        </w:rPr>
      </w:pPr>
      <w:r w:rsidRPr="0021172A">
        <w:rPr>
          <w:rFonts w:ascii="Calibri" w:hAnsi="Calibri" w:cs="Calibri"/>
        </w:rPr>
        <w:t xml:space="preserve">General retail tasks such as processing transactions, </w:t>
      </w:r>
      <w:proofErr w:type="gramStart"/>
      <w:r w:rsidR="00BC5893" w:rsidRPr="0021172A">
        <w:rPr>
          <w:rFonts w:ascii="Calibri" w:hAnsi="Calibri" w:cs="Calibri"/>
        </w:rPr>
        <w:t>organizing</w:t>
      </w:r>
      <w:proofErr w:type="gramEnd"/>
      <w:r w:rsidRPr="0021172A">
        <w:rPr>
          <w:rFonts w:ascii="Calibri" w:hAnsi="Calibri" w:cs="Calibri"/>
        </w:rPr>
        <w:t xml:space="preserve"> and ordering stock, banking and merchandising.</w:t>
      </w:r>
    </w:p>
    <w:p w14:paraId="4B049A7A" w14:textId="77777777" w:rsidR="00421A8E" w:rsidRDefault="00421A8E" w:rsidP="00857A23">
      <w:pPr>
        <w:pStyle w:val="BodyText"/>
        <w:spacing w:after="180"/>
        <w:rPr>
          <w:rFonts w:ascii="Calibri" w:hAnsi="Calibri" w:cs="Calibri"/>
          <w:b/>
          <w:sz w:val="21"/>
          <w:szCs w:val="21"/>
          <w:u w:val="single"/>
        </w:rPr>
      </w:pPr>
    </w:p>
    <w:p w14:paraId="1DE73495" w14:textId="5BC8EF0B" w:rsidR="006B536F" w:rsidRPr="00C51963" w:rsidRDefault="006B536F" w:rsidP="00857A23">
      <w:pPr>
        <w:pStyle w:val="BodyText"/>
        <w:spacing w:after="180"/>
        <w:rPr>
          <w:rFonts w:ascii="Calibri" w:hAnsi="Calibri" w:cs="Calibri"/>
          <w:sz w:val="21"/>
          <w:szCs w:val="21"/>
        </w:rPr>
      </w:pP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Inner West Orthodontics – </w:t>
      </w:r>
      <w:r w:rsidR="00535B8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Casual 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Dental Assistant 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ab/>
      </w:r>
      <w:r w:rsidRPr="00893FE3">
        <w:rPr>
          <w:rFonts w:ascii="Calibri" w:hAnsi="Calibri" w:cs="Calibri"/>
          <w:b/>
          <w:bCs/>
          <w:sz w:val="21"/>
          <w:szCs w:val="21"/>
        </w:rPr>
        <w:tab/>
      </w:r>
      <w:r w:rsidRPr="00893FE3">
        <w:rPr>
          <w:rFonts w:ascii="Calibri" w:hAnsi="Calibri" w:cs="Calibri"/>
          <w:b/>
          <w:bCs/>
          <w:sz w:val="21"/>
          <w:szCs w:val="21"/>
        </w:rPr>
        <w:tab/>
      </w:r>
      <w:r w:rsidRPr="00893FE3">
        <w:rPr>
          <w:rFonts w:ascii="Calibri" w:hAnsi="Calibri" w:cs="Calibri"/>
          <w:b/>
          <w:bCs/>
          <w:sz w:val="21"/>
          <w:szCs w:val="21"/>
        </w:rPr>
        <w:tab/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>Oct</w:t>
      </w:r>
      <w:r w:rsidR="00583090">
        <w:rPr>
          <w:rFonts w:ascii="Calibri" w:hAnsi="Calibri" w:cs="Calibri"/>
          <w:b/>
          <w:color w:val="A5300F" w:themeColor="accent1"/>
          <w:sz w:val="21"/>
          <w:szCs w:val="21"/>
        </w:rPr>
        <w:t xml:space="preserve"> </w:t>
      </w:r>
      <w:r w:rsidRPr="00893FE3">
        <w:rPr>
          <w:rFonts w:ascii="Calibri" w:hAnsi="Calibri" w:cs="Calibri"/>
          <w:b/>
          <w:color w:val="A5300F" w:themeColor="accent1"/>
          <w:sz w:val="21"/>
          <w:szCs w:val="21"/>
        </w:rPr>
        <w:t xml:space="preserve">2020 – </w:t>
      </w:r>
      <w:r w:rsidR="00583090">
        <w:rPr>
          <w:rFonts w:ascii="Calibri" w:hAnsi="Calibri" w:cs="Calibri"/>
          <w:b/>
          <w:color w:val="A5300F" w:themeColor="accent1"/>
          <w:sz w:val="21"/>
          <w:szCs w:val="21"/>
        </w:rPr>
        <w:t>Nov 2022</w:t>
      </w:r>
      <w:r w:rsidR="00C51963">
        <w:rPr>
          <w:rFonts w:ascii="Calibri" w:hAnsi="Calibri" w:cs="Calibri"/>
          <w:sz w:val="21"/>
          <w:szCs w:val="21"/>
        </w:rPr>
        <w:br/>
      </w:r>
      <w:r w:rsidRPr="00072FF5">
        <w:rPr>
          <w:rFonts w:ascii="Calibri" w:hAnsi="Calibri" w:cs="Calibri"/>
          <w:i/>
          <w:iCs/>
          <w:sz w:val="21"/>
          <w:szCs w:val="21"/>
        </w:rPr>
        <w:t>120 First Avenue, Five Dock</w:t>
      </w:r>
      <w:r w:rsidR="00C51963">
        <w:rPr>
          <w:rFonts w:ascii="Calibri" w:hAnsi="Calibri" w:cs="Calibri"/>
          <w:i/>
          <w:iCs/>
          <w:sz w:val="21"/>
          <w:szCs w:val="21"/>
        </w:rPr>
        <w:t xml:space="preserve"> NSW</w:t>
      </w:r>
      <w:r w:rsidRPr="00072FF5">
        <w:rPr>
          <w:rFonts w:ascii="Calibri" w:hAnsi="Calibri" w:cs="Calibri"/>
          <w:i/>
          <w:iCs/>
          <w:sz w:val="21"/>
          <w:szCs w:val="21"/>
        </w:rPr>
        <w:t xml:space="preserve"> 2046 </w:t>
      </w:r>
    </w:p>
    <w:p w14:paraId="701D658A" w14:textId="338F04AE" w:rsidR="00F2262C" w:rsidRPr="001D0778" w:rsidRDefault="001D0778" w:rsidP="00857A23">
      <w:pPr>
        <w:pStyle w:val="BodyText"/>
        <w:spacing w:after="0"/>
        <w:rPr>
          <w:rFonts w:ascii="Calibri" w:hAnsi="Calibri" w:cs="Calibri"/>
          <w:b/>
          <w:bCs/>
          <w:u w:val="single"/>
        </w:rPr>
      </w:pPr>
      <w:r w:rsidRPr="001D0778">
        <w:rPr>
          <w:rFonts w:ascii="Calibri" w:hAnsi="Calibri" w:cs="Calibri"/>
          <w:b/>
          <w:bCs/>
          <w:u w:val="single"/>
        </w:rPr>
        <w:t xml:space="preserve">Experienced gained: </w:t>
      </w:r>
    </w:p>
    <w:p w14:paraId="6D964E06" w14:textId="21E8F198" w:rsidR="001D0778" w:rsidRDefault="00D92401" w:rsidP="00857A23">
      <w:pPr>
        <w:pStyle w:val="BodyText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Engaging with a broad range of patients provided me with i</w:t>
      </w:r>
      <w:r w:rsidR="005E6281">
        <w:rPr>
          <w:rFonts w:ascii="Calibri" w:hAnsi="Calibri" w:cs="Calibri"/>
        </w:rPr>
        <w:t>nvaluable interpersonal skills</w:t>
      </w:r>
      <w:r>
        <w:rPr>
          <w:rFonts w:ascii="Calibri" w:hAnsi="Calibri" w:cs="Calibri"/>
        </w:rPr>
        <w:t xml:space="preserve">, </w:t>
      </w:r>
      <w:r w:rsidR="00432BDB">
        <w:rPr>
          <w:rFonts w:ascii="Calibri" w:hAnsi="Calibri" w:cs="Calibri"/>
        </w:rPr>
        <w:t>where sensitive and professional communication skills were p</w:t>
      </w:r>
      <w:r w:rsidR="00756683">
        <w:rPr>
          <w:rFonts w:ascii="Calibri" w:hAnsi="Calibri" w:cs="Calibri"/>
        </w:rPr>
        <w:t>aramount.</w:t>
      </w:r>
    </w:p>
    <w:p w14:paraId="1F380988" w14:textId="6834BBBC" w:rsidR="00400FE2" w:rsidRPr="007D79D8" w:rsidRDefault="007D79D8" w:rsidP="00857A23">
      <w:pPr>
        <w:pStyle w:val="BodyText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 common sterilization practice with other dental nurses i</w:t>
      </w:r>
      <w:r w:rsidR="00432BDB">
        <w:rPr>
          <w:rFonts w:ascii="Calibri" w:hAnsi="Calibri" w:cs="Calibri"/>
        </w:rPr>
        <w:t xml:space="preserve">mproved multitasking </w:t>
      </w:r>
      <w:r w:rsidR="00D90FB1">
        <w:rPr>
          <w:rFonts w:ascii="Calibri" w:hAnsi="Calibri" w:cs="Calibri"/>
        </w:rPr>
        <w:t xml:space="preserve">to </w:t>
      </w:r>
      <w:r w:rsidR="006938E7">
        <w:rPr>
          <w:rFonts w:ascii="Calibri" w:hAnsi="Calibri" w:cs="Calibri"/>
        </w:rPr>
        <w:t xml:space="preserve">ensure </w:t>
      </w:r>
      <w:r w:rsidR="00BA0626">
        <w:rPr>
          <w:rFonts w:ascii="Calibri" w:hAnsi="Calibri" w:cs="Calibri"/>
        </w:rPr>
        <w:t xml:space="preserve">sterilization of equipment and </w:t>
      </w:r>
      <w:r w:rsidR="00A05C5C">
        <w:rPr>
          <w:rFonts w:ascii="Calibri" w:hAnsi="Calibri" w:cs="Calibri"/>
        </w:rPr>
        <w:t>workstations</w:t>
      </w:r>
      <w:r w:rsidR="00BA0626">
        <w:rPr>
          <w:rFonts w:ascii="Calibri" w:hAnsi="Calibri" w:cs="Calibri"/>
        </w:rPr>
        <w:t xml:space="preserve"> was upheld </w:t>
      </w:r>
      <w:r w:rsidR="00441E20">
        <w:rPr>
          <w:rFonts w:ascii="Calibri" w:hAnsi="Calibri" w:cs="Calibri"/>
        </w:rPr>
        <w:t>consistently.</w:t>
      </w:r>
    </w:p>
    <w:p w14:paraId="716714D3" w14:textId="5AE953F4" w:rsidR="00294118" w:rsidRDefault="001A760F" w:rsidP="00857A23">
      <w:pPr>
        <w:pStyle w:val="BodyText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my </w:t>
      </w:r>
      <w:r w:rsidR="00BA5705">
        <w:rPr>
          <w:rFonts w:ascii="Calibri" w:hAnsi="Calibri" w:cs="Calibri"/>
        </w:rPr>
        <w:t>communication skills</w:t>
      </w:r>
      <w:r w:rsidR="00400FE2">
        <w:rPr>
          <w:rFonts w:ascii="Calibri" w:hAnsi="Calibri" w:cs="Calibri"/>
        </w:rPr>
        <w:t xml:space="preserve"> by translating</w:t>
      </w:r>
      <w:r w:rsidR="00935C26">
        <w:rPr>
          <w:rFonts w:ascii="Calibri" w:hAnsi="Calibri" w:cs="Calibri"/>
        </w:rPr>
        <w:t xml:space="preserve"> complicated dental jargon to patients</w:t>
      </w:r>
      <w:r w:rsidR="00400FE2">
        <w:rPr>
          <w:rFonts w:ascii="Calibri" w:hAnsi="Calibri" w:cs="Calibri"/>
        </w:rPr>
        <w:t xml:space="preserve"> </w:t>
      </w:r>
      <w:r w:rsidR="00D90FB1">
        <w:rPr>
          <w:rFonts w:ascii="Calibri" w:hAnsi="Calibri" w:cs="Calibri"/>
        </w:rPr>
        <w:t xml:space="preserve">in </w:t>
      </w:r>
      <w:r w:rsidR="00400FE2">
        <w:rPr>
          <w:rFonts w:ascii="Calibri" w:hAnsi="Calibri" w:cs="Calibri"/>
        </w:rPr>
        <w:t xml:space="preserve">concise and simplified explanations for </w:t>
      </w:r>
      <w:r w:rsidR="00D90FB1">
        <w:rPr>
          <w:rFonts w:ascii="Calibri" w:hAnsi="Calibri" w:cs="Calibri"/>
        </w:rPr>
        <w:t>patients.</w:t>
      </w:r>
    </w:p>
    <w:p w14:paraId="33D577CD" w14:textId="77777777" w:rsidR="00926C7B" w:rsidRPr="0021172A" w:rsidRDefault="00926C7B" w:rsidP="00857A23">
      <w:pPr>
        <w:pStyle w:val="BodyText"/>
        <w:spacing w:after="0"/>
        <w:jc w:val="both"/>
        <w:rPr>
          <w:rFonts w:ascii="Calibri" w:hAnsi="Calibri" w:cs="Calibri"/>
          <w:b/>
          <w:szCs w:val="20"/>
          <w:u w:val="single"/>
        </w:rPr>
      </w:pPr>
      <w:r w:rsidRPr="0021172A">
        <w:rPr>
          <w:rFonts w:ascii="Calibri" w:hAnsi="Calibri" w:cs="Calibri"/>
          <w:b/>
          <w:szCs w:val="20"/>
          <w:u w:val="single"/>
        </w:rPr>
        <w:t xml:space="preserve">Key tasks and responsibilities: </w:t>
      </w:r>
    </w:p>
    <w:p w14:paraId="1F61D51B" w14:textId="032BA74F" w:rsidR="00926C7B" w:rsidRPr="0021172A" w:rsidRDefault="00926C7B" w:rsidP="00857A23">
      <w:pPr>
        <w:pStyle w:val="BodyText"/>
        <w:numPr>
          <w:ilvl w:val="0"/>
          <w:numId w:val="24"/>
        </w:numPr>
        <w:spacing w:after="0"/>
        <w:jc w:val="both"/>
        <w:rPr>
          <w:rFonts w:ascii="Calibri" w:hAnsi="Calibri" w:cs="Calibri"/>
          <w:b/>
          <w:szCs w:val="20"/>
          <w:u w:val="single"/>
        </w:rPr>
      </w:pPr>
      <w:r w:rsidRPr="0021172A">
        <w:rPr>
          <w:rFonts w:ascii="Calibri" w:hAnsi="Calibri" w:cs="Calibri"/>
          <w:szCs w:val="20"/>
        </w:rPr>
        <w:t>Supporting the Orthodontist in the clinic; Working chair side during appointments</w:t>
      </w:r>
      <w:r w:rsidR="001866D6">
        <w:rPr>
          <w:rFonts w:ascii="Calibri" w:hAnsi="Calibri" w:cs="Calibri"/>
          <w:szCs w:val="20"/>
        </w:rPr>
        <w:t xml:space="preserve"> and</w:t>
      </w:r>
      <w:r w:rsidRPr="0021172A">
        <w:rPr>
          <w:rFonts w:ascii="Calibri" w:hAnsi="Calibri" w:cs="Calibri"/>
          <w:szCs w:val="20"/>
        </w:rPr>
        <w:t xml:space="preserve"> preparing </w:t>
      </w:r>
      <w:r w:rsidR="001866D6">
        <w:rPr>
          <w:rFonts w:ascii="Calibri" w:hAnsi="Calibri" w:cs="Calibri"/>
          <w:szCs w:val="20"/>
        </w:rPr>
        <w:t>equipment</w:t>
      </w:r>
    </w:p>
    <w:p w14:paraId="07393A4A" w14:textId="2D9DD4C1" w:rsidR="00926C7B" w:rsidRPr="0021172A" w:rsidRDefault="00926C7B" w:rsidP="00857A23">
      <w:pPr>
        <w:pStyle w:val="BodyText"/>
        <w:numPr>
          <w:ilvl w:val="0"/>
          <w:numId w:val="24"/>
        </w:numPr>
        <w:spacing w:after="0"/>
        <w:jc w:val="both"/>
        <w:rPr>
          <w:rFonts w:ascii="Calibri" w:hAnsi="Calibri" w:cs="Calibri"/>
          <w:b/>
          <w:szCs w:val="20"/>
          <w:u w:val="single"/>
        </w:rPr>
      </w:pPr>
      <w:r w:rsidRPr="0021172A">
        <w:rPr>
          <w:rFonts w:ascii="Calibri" w:hAnsi="Calibri" w:cs="Calibri"/>
          <w:szCs w:val="20"/>
        </w:rPr>
        <w:t xml:space="preserve">Answering general queries regarding appointments, </w:t>
      </w:r>
      <w:r w:rsidR="00A05C5C" w:rsidRPr="0021172A">
        <w:rPr>
          <w:rFonts w:ascii="Calibri" w:hAnsi="Calibri" w:cs="Calibri"/>
          <w:szCs w:val="20"/>
        </w:rPr>
        <w:t>payment,</w:t>
      </w:r>
      <w:r w:rsidRPr="0021172A">
        <w:rPr>
          <w:rFonts w:ascii="Calibri" w:hAnsi="Calibri" w:cs="Calibri"/>
          <w:szCs w:val="20"/>
        </w:rPr>
        <w:t xml:space="preserve"> or treatment via the telephone or in person.</w:t>
      </w:r>
    </w:p>
    <w:p w14:paraId="11FEDA06" w14:textId="6ECF5D4A" w:rsidR="002A0AEE" w:rsidRPr="00732276" w:rsidRDefault="00926C7B" w:rsidP="00857A23">
      <w:pPr>
        <w:pStyle w:val="BodyText"/>
        <w:numPr>
          <w:ilvl w:val="0"/>
          <w:numId w:val="24"/>
        </w:numPr>
        <w:spacing w:after="0"/>
        <w:jc w:val="both"/>
        <w:rPr>
          <w:rFonts w:ascii="Calibri" w:hAnsi="Calibri" w:cs="Calibri"/>
          <w:b/>
          <w:bCs/>
          <w:u w:val="single"/>
        </w:rPr>
      </w:pPr>
      <w:r w:rsidRPr="0021172A">
        <w:rPr>
          <w:rFonts w:ascii="Calibri" w:hAnsi="Calibri" w:cs="Calibri"/>
        </w:rPr>
        <w:t xml:space="preserve">General administrative tasks </w:t>
      </w:r>
      <w:proofErr w:type="gramStart"/>
      <w:r w:rsidRPr="0021172A">
        <w:rPr>
          <w:rFonts w:ascii="Calibri" w:hAnsi="Calibri" w:cs="Calibri"/>
        </w:rPr>
        <w:t>including</w:t>
      </w:r>
      <w:proofErr w:type="gramEnd"/>
      <w:r w:rsidRPr="0021172A">
        <w:rPr>
          <w:rFonts w:ascii="Calibri" w:hAnsi="Calibri" w:cs="Calibri"/>
        </w:rPr>
        <w:t xml:space="preserve"> making appointments, payments, data logging, typing, maintaining office supplies, creating new files etc. </w:t>
      </w:r>
    </w:p>
    <w:p w14:paraId="725965CB" w14:textId="16EB4747" w:rsidR="00434074" w:rsidRDefault="002C7976" w:rsidP="00857A23">
      <w:pPr>
        <w:pStyle w:val="Heading1"/>
        <w:rPr>
          <w:sz w:val="32"/>
          <w:szCs w:val="28"/>
        </w:rPr>
      </w:pPr>
      <w:r>
        <w:rPr>
          <w:sz w:val="32"/>
          <w:szCs w:val="28"/>
        </w:rPr>
        <w:t>Skills</w:t>
      </w:r>
    </w:p>
    <w:p w14:paraId="7292DF93" w14:textId="77777777" w:rsidR="00C143CB" w:rsidRDefault="00C143CB" w:rsidP="00857A23">
      <w:pPr>
        <w:pStyle w:val="Heading2"/>
        <w:tabs>
          <w:tab w:val="left" w:pos="6804"/>
        </w:tabs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Technical Skills</w:t>
      </w:r>
    </w:p>
    <w:p w14:paraId="4326CEB0" w14:textId="0AD2C2F8" w:rsidR="00C143CB" w:rsidRPr="00C00D57" w:rsidRDefault="00B524D8" w:rsidP="00857A23">
      <w:pPr>
        <w:pStyle w:val="Heading2"/>
        <w:numPr>
          <w:ilvl w:val="0"/>
          <w:numId w:val="24"/>
        </w:numPr>
        <w:tabs>
          <w:tab w:val="left" w:pos="6804"/>
        </w:tabs>
        <w:spacing w:after="0"/>
        <w:rPr>
          <w:rFonts w:ascii="Calibri" w:hAnsi="Calibri"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 xml:space="preserve">Experience in </w:t>
      </w:r>
      <w:r w:rsidR="00C143CB">
        <w:rPr>
          <w:rFonts w:ascii="Calibri" w:hAnsi="Calibri"/>
          <w:color w:val="595959" w:themeColor="text1" w:themeTint="A6"/>
          <w:sz w:val="22"/>
        </w:rPr>
        <w:t xml:space="preserve">Programming Languages: </w:t>
      </w:r>
      <w:r w:rsidR="00C143CB" w:rsidRPr="00B0095F">
        <w:rPr>
          <w:rFonts w:ascii="Calibri" w:hAnsi="Calibri"/>
          <w:b w:val="0"/>
          <w:bCs/>
          <w:color w:val="595959" w:themeColor="text1" w:themeTint="A6"/>
          <w:sz w:val="22"/>
        </w:rPr>
        <w:t xml:space="preserve">Java/Python/HTML/ </w:t>
      </w:r>
      <w:r>
        <w:rPr>
          <w:rFonts w:ascii="Calibri" w:hAnsi="Calibri"/>
          <w:b w:val="0"/>
          <w:bCs/>
          <w:color w:val="595959" w:themeColor="text1" w:themeTint="A6"/>
          <w:sz w:val="22"/>
        </w:rPr>
        <w:t>CSS/</w:t>
      </w:r>
      <w:r w:rsidR="00C143CB" w:rsidRPr="00B0095F">
        <w:rPr>
          <w:rFonts w:ascii="Calibri" w:hAnsi="Calibri"/>
          <w:b w:val="0"/>
          <w:bCs/>
          <w:color w:val="595959" w:themeColor="text1" w:themeTint="A6"/>
          <w:sz w:val="22"/>
        </w:rPr>
        <w:t>C++</w:t>
      </w:r>
      <w:r w:rsidR="00C143CB">
        <w:rPr>
          <w:rFonts w:ascii="Calibri" w:hAnsi="Calibri"/>
          <w:b w:val="0"/>
          <w:bCs/>
          <w:color w:val="595959" w:themeColor="text1" w:themeTint="A6"/>
          <w:sz w:val="22"/>
        </w:rPr>
        <w:t>/.NET</w:t>
      </w:r>
    </w:p>
    <w:p w14:paraId="688B8216" w14:textId="1B0D3B8D" w:rsidR="00C00D57" w:rsidRDefault="00C00D57" w:rsidP="00857A23">
      <w:pPr>
        <w:pStyle w:val="Heading2"/>
        <w:numPr>
          <w:ilvl w:val="0"/>
          <w:numId w:val="24"/>
        </w:numPr>
        <w:tabs>
          <w:tab w:val="left" w:pos="6804"/>
        </w:tabs>
        <w:spacing w:after="0"/>
        <w:rPr>
          <w:rFonts w:ascii="Calibri" w:hAnsi="Calibri"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 xml:space="preserve">Databases: </w:t>
      </w:r>
      <w:r w:rsidRPr="0026175B">
        <w:rPr>
          <w:rFonts w:ascii="Calibri" w:hAnsi="Calibri"/>
          <w:b w:val="0"/>
          <w:bCs/>
          <w:color w:val="595959" w:themeColor="text1" w:themeTint="A6"/>
          <w:sz w:val="22"/>
        </w:rPr>
        <w:t>Postgres SQL, Microsoft SQL Server</w:t>
      </w:r>
    </w:p>
    <w:p w14:paraId="5F315AD2" w14:textId="2F5CFAB2" w:rsidR="00C143CB" w:rsidRPr="00C00D57" w:rsidRDefault="00C143CB" w:rsidP="00C00D57">
      <w:pPr>
        <w:pStyle w:val="Heading2"/>
        <w:numPr>
          <w:ilvl w:val="0"/>
          <w:numId w:val="24"/>
        </w:numPr>
        <w:tabs>
          <w:tab w:val="left" w:pos="6804"/>
        </w:tabs>
        <w:spacing w:after="0"/>
        <w:rPr>
          <w:rFonts w:ascii="Calibri" w:hAnsi="Calibri"/>
          <w:b w:val="0"/>
          <w:bCs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 xml:space="preserve">Software: </w:t>
      </w:r>
      <w:r w:rsidRPr="0026175B">
        <w:rPr>
          <w:rFonts w:ascii="Calibri" w:hAnsi="Calibri"/>
          <w:b w:val="0"/>
          <w:bCs/>
          <w:color w:val="595959" w:themeColor="text1" w:themeTint="A6"/>
          <w:sz w:val="22"/>
        </w:rPr>
        <w:t xml:space="preserve">MS Office (Word, PowerPoint, Excel), Microsoft Power Platform (Power Apps, Power BI, Power Automate), </w:t>
      </w:r>
      <w:r w:rsidRPr="00C00D57">
        <w:rPr>
          <w:rFonts w:ascii="Calibri" w:hAnsi="Calibri"/>
          <w:b w:val="0"/>
          <w:bCs/>
          <w:color w:val="595959" w:themeColor="text1" w:themeTint="A6"/>
          <w:sz w:val="22"/>
        </w:rPr>
        <w:t>Visual Studio</w:t>
      </w:r>
      <w:r w:rsidR="00C00D57" w:rsidRPr="00C00D57">
        <w:rPr>
          <w:rFonts w:ascii="Calibri" w:hAnsi="Calibri"/>
          <w:b w:val="0"/>
          <w:bCs/>
          <w:color w:val="595959" w:themeColor="text1" w:themeTint="A6"/>
          <w:sz w:val="22"/>
        </w:rPr>
        <w:t xml:space="preserve"> Code</w:t>
      </w:r>
    </w:p>
    <w:p w14:paraId="34F8F568" w14:textId="77777777" w:rsidR="00804D30" w:rsidRDefault="00804D30" w:rsidP="00857A23">
      <w:pPr>
        <w:pStyle w:val="Heading2"/>
        <w:tabs>
          <w:tab w:val="left" w:pos="6804"/>
        </w:tabs>
        <w:rPr>
          <w:rFonts w:ascii="Calibri" w:hAnsi="Calibri" w:cs="Calibri"/>
          <w:i/>
          <w:sz w:val="22"/>
          <w:szCs w:val="22"/>
        </w:rPr>
      </w:pPr>
    </w:p>
    <w:p w14:paraId="7760484B" w14:textId="44456322" w:rsidR="00C143CB" w:rsidRPr="003D7701" w:rsidRDefault="00C143CB" w:rsidP="00857A23">
      <w:pPr>
        <w:pStyle w:val="Heading2"/>
        <w:tabs>
          <w:tab w:val="left" w:pos="6804"/>
        </w:tabs>
        <w:rPr>
          <w:rFonts w:ascii="Calibri" w:hAnsi="Calibri" w:cs="Calibri"/>
          <w:i/>
          <w:sz w:val="22"/>
          <w:szCs w:val="22"/>
        </w:rPr>
      </w:pPr>
      <w:r w:rsidRPr="00B567A5">
        <w:rPr>
          <w:rFonts w:ascii="Calibri" w:hAnsi="Calibri" w:cs="Calibri"/>
          <w:i/>
          <w:sz w:val="22"/>
          <w:szCs w:val="22"/>
        </w:rPr>
        <w:t>T</w:t>
      </w:r>
      <w:r>
        <w:rPr>
          <w:rFonts w:ascii="Calibri" w:hAnsi="Calibri" w:cs="Calibri"/>
          <w:i/>
          <w:sz w:val="22"/>
          <w:szCs w:val="22"/>
        </w:rPr>
        <w:t>ransferrable Skills</w:t>
      </w:r>
    </w:p>
    <w:p w14:paraId="43C252A4" w14:textId="77777777" w:rsidR="00C143CB" w:rsidRPr="00BE5E1C" w:rsidRDefault="00C143CB" w:rsidP="00857A23">
      <w:pPr>
        <w:pStyle w:val="Heading2"/>
        <w:numPr>
          <w:ilvl w:val="0"/>
          <w:numId w:val="33"/>
        </w:numPr>
        <w:tabs>
          <w:tab w:val="left" w:pos="6804"/>
        </w:tabs>
        <w:spacing w:after="0"/>
        <w:rPr>
          <w:rFonts w:ascii="Calibri" w:hAnsi="Calibri"/>
          <w:b w:val="0"/>
          <w:bCs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>Problem solving skills:</w:t>
      </w:r>
      <w:r w:rsidRPr="00BE5E1C">
        <w:rPr>
          <w:rFonts w:ascii="Calibri" w:hAnsi="Calibri"/>
          <w:b w:val="0"/>
          <w:bCs/>
          <w:color w:val="595959" w:themeColor="text1" w:themeTint="A6"/>
          <w:sz w:val="22"/>
        </w:rPr>
        <w:t xml:space="preserve"> Worked in a fast-paced environment providing quick automated software solutions for employee’s repetitive business process. </w:t>
      </w:r>
    </w:p>
    <w:p w14:paraId="10E93EEA" w14:textId="6E70F760" w:rsidR="00C143CB" w:rsidRDefault="00C143CB" w:rsidP="00857A23">
      <w:pPr>
        <w:pStyle w:val="Heading2"/>
        <w:numPr>
          <w:ilvl w:val="0"/>
          <w:numId w:val="33"/>
        </w:numPr>
        <w:tabs>
          <w:tab w:val="left" w:pos="6804"/>
        </w:tabs>
        <w:spacing w:after="0"/>
        <w:rPr>
          <w:rFonts w:ascii="Calibri" w:hAnsi="Calibri"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>Teamwork</w:t>
      </w:r>
      <w:r w:rsidR="00802F3B">
        <w:rPr>
          <w:rFonts w:ascii="Calibri" w:hAnsi="Calibri"/>
          <w:color w:val="595959" w:themeColor="text1" w:themeTint="A6"/>
          <w:sz w:val="22"/>
        </w:rPr>
        <w:t xml:space="preserve"> skills</w:t>
      </w:r>
      <w:r>
        <w:rPr>
          <w:rFonts w:ascii="Calibri" w:hAnsi="Calibri"/>
          <w:color w:val="595959" w:themeColor="text1" w:themeTint="A6"/>
          <w:sz w:val="22"/>
        </w:rPr>
        <w:t xml:space="preserve">:  </w:t>
      </w:r>
      <w:r w:rsidRPr="00F46595">
        <w:rPr>
          <w:rFonts w:ascii="Calibri" w:hAnsi="Calibri"/>
          <w:b w:val="0"/>
          <w:bCs/>
          <w:color w:val="595959" w:themeColor="text1" w:themeTint="A6"/>
          <w:sz w:val="22"/>
        </w:rPr>
        <w:t>Developed strong collaborative skills from working</w:t>
      </w:r>
      <w:r w:rsidRPr="00896AE4">
        <w:rPr>
          <w:rFonts w:ascii="Calibri" w:hAnsi="Calibri"/>
          <w:b w:val="0"/>
          <w:bCs/>
          <w:color w:val="595959" w:themeColor="text1" w:themeTint="A6"/>
          <w:sz w:val="22"/>
        </w:rPr>
        <w:t xml:space="preserve"> alongside </w:t>
      </w:r>
      <w:r>
        <w:rPr>
          <w:rFonts w:ascii="Calibri" w:hAnsi="Calibri"/>
          <w:b w:val="0"/>
          <w:bCs/>
          <w:color w:val="595959" w:themeColor="text1" w:themeTint="A6"/>
          <w:sz w:val="22"/>
        </w:rPr>
        <w:t>other peers in both university and work team environments to ensure goals were achieved and deadlines were met.</w:t>
      </w:r>
      <w:r>
        <w:rPr>
          <w:rFonts w:ascii="Calibri" w:hAnsi="Calibri"/>
          <w:color w:val="595959" w:themeColor="text1" w:themeTint="A6"/>
          <w:sz w:val="22"/>
        </w:rPr>
        <w:t xml:space="preserve"> </w:t>
      </w:r>
    </w:p>
    <w:p w14:paraId="6B4BBC57" w14:textId="3CE6D6E8" w:rsidR="00270153" w:rsidRPr="00073BE6" w:rsidRDefault="00270153" w:rsidP="00857A23">
      <w:pPr>
        <w:pStyle w:val="Heading2"/>
        <w:numPr>
          <w:ilvl w:val="0"/>
          <w:numId w:val="33"/>
        </w:numPr>
        <w:tabs>
          <w:tab w:val="left" w:pos="6804"/>
        </w:tabs>
        <w:spacing w:after="0"/>
        <w:rPr>
          <w:rFonts w:ascii="Calibri" w:hAnsi="Calibri"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 xml:space="preserve">Communication skills: </w:t>
      </w:r>
      <w:r>
        <w:rPr>
          <w:rFonts w:ascii="Calibri" w:hAnsi="Calibri"/>
          <w:b w:val="0"/>
          <w:bCs/>
          <w:color w:val="595959" w:themeColor="text1" w:themeTint="A6"/>
          <w:sz w:val="22"/>
        </w:rPr>
        <w:t xml:space="preserve">Experience in several client-facing roles </w:t>
      </w:r>
      <w:r w:rsidR="000715BB">
        <w:rPr>
          <w:rFonts w:ascii="Calibri" w:hAnsi="Calibri"/>
          <w:b w:val="0"/>
          <w:bCs/>
          <w:color w:val="595959" w:themeColor="text1" w:themeTint="A6"/>
          <w:sz w:val="22"/>
        </w:rPr>
        <w:t xml:space="preserve">equipped me with </w:t>
      </w:r>
      <w:r w:rsidR="00F01199">
        <w:rPr>
          <w:rFonts w:ascii="Calibri" w:hAnsi="Calibri"/>
          <w:b w:val="0"/>
          <w:bCs/>
          <w:color w:val="595959" w:themeColor="text1" w:themeTint="A6"/>
          <w:sz w:val="22"/>
        </w:rPr>
        <w:t>skills to tr</w:t>
      </w:r>
      <w:r w:rsidR="006D6C7A">
        <w:rPr>
          <w:rFonts w:ascii="Calibri" w:hAnsi="Calibri"/>
          <w:b w:val="0"/>
          <w:bCs/>
          <w:color w:val="595959" w:themeColor="text1" w:themeTint="A6"/>
          <w:sz w:val="22"/>
        </w:rPr>
        <w:t xml:space="preserve">anslate technical and disciplinary details to clients and other employees across different </w:t>
      </w:r>
      <w:proofErr w:type="gramStart"/>
      <w:r w:rsidR="006D6C7A">
        <w:rPr>
          <w:rFonts w:ascii="Calibri" w:hAnsi="Calibri"/>
          <w:b w:val="0"/>
          <w:bCs/>
          <w:color w:val="595959" w:themeColor="text1" w:themeTint="A6"/>
          <w:sz w:val="22"/>
        </w:rPr>
        <w:t>industries</w:t>
      </w:r>
      <w:proofErr w:type="gramEnd"/>
    </w:p>
    <w:p w14:paraId="28F0E1D0" w14:textId="5A1F8B93" w:rsidR="00073BE6" w:rsidRDefault="00073BE6" w:rsidP="00857A23">
      <w:pPr>
        <w:pStyle w:val="Heading2"/>
        <w:numPr>
          <w:ilvl w:val="0"/>
          <w:numId w:val="33"/>
        </w:numPr>
        <w:tabs>
          <w:tab w:val="left" w:pos="6804"/>
        </w:tabs>
        <w:spacing w:after="0"/>
        <w:rPr>
          <w:rFonts w:ascii="Calibri" w:hAnsi="Calibri"/>
          <w:color w:val="595959" w:themeColor="text1" w:themeTint="A6"/>
          <w:sz w:val="22"/>
        </w:rPr>
      </w:pPr>
      <w:r>
        <w:rPr>
          <w:rFonts w:ascii="Calibri" w:hAnsi="Calibri"/>
          <w:color w:val="595959" w:themeColor="text1" w:themeTint="A6"/>
          <w:sz w:val="22"/>
        </w:rPr>
        <w:t xml:space="preserve">Multitasking skills: </w:t>
      </w:r>
      <w:r>
        <w:rPr>
          <w:rFonts w:ascii="Calibri" w:hAnsi="Calibri"/>
          <w:b w:val="0"/>
          <w:bCs/>
          <w:color w:val="595959" w:themeColor="text1" w:themeTint="A6"/>
          <w:sz w:val="22"/>
        </w:rPr>
        <w:t>Experience working in a fast-paced environment</w:t>
      </w:r>
      <w:r w:rsidR="004C1FE8">
        <w:rPr>
          <w:rFonts w:ascii="Calibri" w:hAnsi="Calibri"/>
          <w:b w:val="0"/>
          <w:bCs/>
          <w:color w:val="595959" w:themeColor="text1" w:themeTint="A6"/>
          <w:sz w:val="22"/>
        </w:rPr>
        <w:t xml:space="preserve">, delivering immediate and effective solutions to </w:t>
      </w:r>
      <w:r w:rsidR="004477DE">
        <w:rPr>
          <w:rFonts w:ascii="Calibri" w:hAnsi="Calibri"/>
          <w:b w:val="0"/>
          <w:bCs/>
          <w:color w:val="595959" w:themeColor="text1" w:themeTint="A6"/>
          <w:sz w:val="22"/>
        </w:rPr>
        <w:t xml:space="preserve">clients, </w:t>
      </w:r>
      <w:proofErr w:type="gramStart"/>
      <w:r w:rsidR="004477DE">
        <w:rPr>
          <w:rFonts w:ascii="Calibri" w:hAnsi="Calibri"/>
          <w:b w:val="0"/>
          <w:bCs/>
          <w:color w:val="595959" w:themeColor="text1" w:themeTint="A6"/>
          <w:sz w:val="22"/>
        </w:rPr>
        <w:t>customers</w:t>
      </w:r>
      <w:proofErr w:type="gramEnd"/>
      <w:r w:rsidR="004477DE">
        <w:rPr>
          <w:rFonts w:ascii="Calibri" w:hAnsi="Calibri"/>
          <w:b w:val="0"/>
          <w:bCs/>
          <w:color w:val="595959" w:themeColor="text1" w:themeTint="A6"/>
          <w:sz w:val="22"/>
        </w:rPr>
        <w:t xml:space="preserve"> and other employees.</w:t>
      </w:r>
    </w:p>
    <w:p w14:paraId="4E918079" w14:textId="4817205F" w:rsidR="00893FE3" w:rsidRPr="00732276" w:rsidRDefault="00893FE3" w:rsidP="00857A23">
      <w:pPr>
        <w:pStyle w:val="Heading1"/>
        <w:rPr>
          <w:sz w:val="32"/>
          <w:szCs w:val="28"/>
        </w:rPr>
      </w:pPr>
      <w:r w:rsidRPr="00732276">
        <w:rPr>
          <w:sz w:val="32"/>
          <w:szCs w:val="28"/>
        </w:rPr>
        <w:t>References</w:t>
      </w:r>
    </w:p>
    <w:p w14:paraId="048A06DE" w14:textId="6B458C64" w:rsidR="00893FE3" w:rsidRDefault="00893FE3" w:rsidP="00857A23">
      <w:pPr>
        <w:rPr>
          <w:rFonts w:ascii="Calibri" w:hAnsi="Calibri" w:cs="Calibri"/>
        </w:rPr>
      </w:pPr>
      <w:r w:rsidRPr="00C51963">
        <w:rPr>
          <w:rFonts w:ascii="Calibri" w:hAnsi="Calibri" w:cs="Calibri"/>
        </w:rPr>
        <w:t xml:space="preserve">Available upon request </w:t>
      </w:r>
    </w:p>
    <w:sectPr w:rsidR="00893FE3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37CA" w14:textId="77777777" w:rsidR="00166FEA" w:rsidRDefault="00166FEA" w:rsidP="00725803">
      <w:pPr>
        <w:spacing w:after="0"/>
      </w:pPr>
      <w:r>
        <w:separator/>
      </w:r>
    </w:p>
  </w:endnote>
  <w:endnote w:type="continuationSeparator" w:id="0">
    <w:p w14:paraId="4F4C8B34" w14:textId="77777777" w:rsidR="00166FEA" w:rsidRDefault="00166FE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6B79B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F5B3" w14:textId="77777777" w:rsidR="00166FEA" w:rsidRDefault="00166FEA" w:rsidP="00725803">
      <w:pPr>
        <w:spacing w:after="0"/>
      </w:pPr>
      <w:r>
        <w:separator/>
      </w:r>
    </w:p>
  </w:footnote>
  <w:footnote w:type="continuationSeparator" w:id="0">
    <w:p w14:paraId="0DEB7F5C" w14:textId="77777777" w:rsidR="00166FEA" w:rsidRDefault="00166FE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481D07"/>
    <w:multiLevelType w:val="hybridMultilevel"/>
    <w:tmpl w:val="58AE6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0070"/>
    <w:multiLevelType w:val="hybridMultilevel"/>
    <w:tmpl w:val="906AA69A"/>
    <w:lvl w:ilvl="0" w:tplc="B14AF88A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5300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5300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5300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9CA3106"/>
    <w:multiLevelType w:val="hybridMultilevel"/>
    <w:tmpl w:val="2EB8C170"/>
    <w:lvl w:ilvl="0" w:tplc="0C86D54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A5300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AEC254B"/>
    <w:multiLevelType w:val="hybridMultilevel"/>
    <w:tmpl w:val="D9B0C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0A25"/>
    <w:multiLevelType w:val="hybridMultilevel"/>
    <w:tmpl w:val="B7908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654D2"/>
    <w:multiLevelType w:val="hybridMultilevel"/>
    <w:tmpl w:val="558C6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3E14"/>
    <w:multiLevelType w:val="hybridMultilevel"/>
    <w:tmpl w:val="667E8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E3DFC"/>
    <w:multiLevelType w:val="hybridMultilevel"/>
    <w:tmpl w:val="7B7A78CC"/>
    <w:lvl w:ilvl="0" w:tplc="27BA836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D18FE"/>
    <w:multiLevelType w:val="hybridMultilevel"/>
    <w:tmpl w:val="EE1C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00439"/>
    <w:multiLevelType w:val="hybridMultilevel"/>
    <w:tmpl w:val="B66CF5BC"/>
    <w:lvl w:ilvl="0" w:tplc="F3BE69D6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4382A"/>
    <w:multiLevelType w:val="hybridMultilevel"/>
    <w:tmpl w:val="E206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26ED3"/>
    <w:multiLevelType w:val="hybridMultilevel"/>
    <w:tmpl w:val="D03C2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C18AE"/>
    <w:multiLevelType w:val="hybridMultilevel"/>
    <w:tmpl w:val="21F64F14"/>
    <w:lvl w:ilvl="0" w:tplc="27BA836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7D4AD9"/>
    <w:multiLevelType w:val="hybridMultilevel"/>
    <w:tmpl w:val="67743A7C"/>
    <w:lvl w:ilvl="0" w:tplc="0C86D54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44B50"/>
    <w:multiLevelType w:val="hybridMultilevel"/>
    <w:tmpl w:val="63F41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C3610"/>
    <w:multiLevelType w:val="hybridMultilevel"/>
    <w:tmpl w:val="A272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A757C"/>
    <w:multiLevelType w:val="hybridMultilevel"/>
    <w:tmpl w:val="952427CA"/>
    <w:lvl w:ilvl="0" w:tplc="ADF4F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E47D6"/>
    <w:multiLevelType w:val="hybridMultilevel"/>
    <w:tmpl w:val="4C5E2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16321"/>
    <w:multiLevelType w:val="hybridMultilevel"/>
    <w:tmpl w:val="90A6BC22"/>
    <w:lvl w:ilvl="0" w:tplc="64A47DF4">
      <w:numFmt w:val="bullet"/>
      <w:lvlText w:val=""/>
      <w:lvlJc w:val="left"/>
      <w:pPr>
        <w:ind w:left="1080" w:hanging="360"/>
      </w:pPr>
      <w:rPr>
        <w:rFonts w:ascii="Symbol" w:eastAsiaTheme="majorEastAsia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F51AE4"/>
    <w:multiLevelType w:val="hybridMultilevel"/>
    <w:tmpl w:val="9DE4CCAE"/>
    <w:lvl w:ilvl="0" w:tplc="E50CB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A3FBC"/>
    <w:multiLevelType w:val="hybridMultilevel"/>
    <w:tmpl w:val="ABA0B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420A3"/>
    <w:multiLevelType w:val="hybridMultilevel"/>
    <w:tmpl w:val="2C7286FE"/>
    <w:lvl w:ilvl="0" w:tplc="60C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C731C"/>
    <w:multiLevelType w:val="hybridMultilevel"/>
    <w:tmpl w:val="6D7EFD0E"/>
    <w:lvl w:ilvl="0" w:tplc="0C86D54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900">
    <w:abstractNumId w:val="11"/>
  </w:num>
  <w:num w:numId="2" w16cid:durableId="1827238295">
    <w:abstractNumId w:val="7"/>
  </w:num>
  <w:num w:numId="3" w16cid:durableId="1425764666">
    <w:abstractNumId w:val="6"/>
  </w:num>
  <w:num w:numId="4" w16cid:durableId="9286610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143964">
    <w:abstractNumId w:val="8"/>
  </w:num>
  <w:num w:numId="6" w16cid:durableId="156192848">
    <w:abstractNumId w:val="13"/>
  </w:num>
  <w:num w:numId="7" w16cid:durableId="534736750">
    <w:abstractNumId w:val="5"/>
  </w:num>
  <w:num w:numId="8" w16cid:durableId="1093668653">
    <w:abstractNumId w:val="4"/>
  </w:num>
  <w:num w:numId="9" w16cid:durableId="1079642943">
    <w:abstractNumId w:val="3"/>
  </w:num>
  <w:num w:numId="10" w16cid:durableId="1325648">
    <w:abstractNumId w:val="2"/>
  </w:num>
  <w:num w:numId="11" w16cid:durableId="392588136">
    <w:abstractNumId w:val="1"/>
  </w:num>
  <w:num w:numId="12" w16cid:durableId="1612200224">
    <w:abstractNumId w:val="0"/>
  </w:num>
  <w:num w:numId="13" w16cid:durableId="1637760516">
    <w:abstractNumId w:val="16"/>
  </w:num>
  <w:num w:numId="14" w16cid:durableId="856890847">
    <w:abstractNumId w:val="21"/>
  </w:num>
  <w:num w:numId="15" w16cid:durableId="431778962">
    <w:abstractNumId w:val="15"/>
  </w:num>
  <w:num w:numId="16" w16cid:durableId="2012633286">
    <w:abstractNumId w:val="25"/>
  </w:num>
  <w:num w:numId="17" w16cid:durableId="1210453292">
    <w:abstractNumId w:val="12"/>
  </w:num>
  <w:num w:numId="18" w16cid:durableId="924922927">
    <w:abstractNumId w:val="24"/>
  </w:num>
  <w:num w:numId="19" w16cid:durableId="1116483633">
    <w:abstractNumId w:val="33"/>
  </w:num>
  <w:num w:numId="20" w16cid:durableId="98330878">
    <w:abstractNumId w:val="18"/>
  </w:num>
  <w:num w:numId="21" w16cid:durableId="1346130674">
    <w:abstractNumId w:val="23"/>
  </w:num>
  <w:num w:numId="22" w16cid:durableId="1480415807">
    <w:abstractNumId w:val="31"/>
  </w:num>
  <w:num w:numId="23" w16cid:durableId="1556087200">
    <w:abstractNumId w:val="26"/>
  </w:num>
  <w:num w:numId="24" w16cid:durableId="11733637">
    <w:abstractNumId w:val="14"/>
  </w:num>
  <w:num w:numId="25" w16cid:durableId="1050492427">
    <w:abstractNumId w:val="19"/>
  </w:num>
  <w:num w:numId="26" w16cid:durableId="1778408613">
    <w:abstractNumId w:val="28"/>
  </w:num>
  <w:num w:numId="27" w16cid:durableId="1026908114">
    <w:abstractNumId w:val="17"/>
  </w:num>
  <w:num w:numId="28" w16cid:durableId="1270553556">
    <w:abstractNumId w:val="22"/>
  </w:num>
  <w:num w:numId="29" w16cid:durableId="1751929973">
    <w:abstractNumId w:val="27"/>
  </w:num>
  <w:num w:numId="30" w16cid:durableId="1923485112">
    <w:abstractNumId w:val="30"/>
  </w:num>
  <w:num w:numId="31" w16cid:durableId="856967303">
    <w:abstractNumId w:val="32"/>
  </w:num>
  <w:num w:numId="32" w16cid:durableId="242298719">
    <w:abstractNumId w:val="20"/>
  </w:num>
  <w:num w:numId="33" w16cid:durableId="1923220130">
    <w:abstractNumId w:val="9"/>
  </w:num>
  <w:num w:numId="34" w16cid:durableId="1425109368">
    <w:abstractNumId w:val="10"/>
  </w:num>
  <w:num w:numId="35" w16cid:durableId="20247424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6F"/>
    <w:rsid w:val="00014096"/>
    <w:rsid w:val="00014151"/>
    <w:rsid w:val="00025E77"/>
    <w:rsid w:val="00027312"/>
    <w:rsid w:val="000645F2"/>
    <w:rsid w:val="000715BB"/>
    <w:rsid w:val="00072FF5"/>
    <w:rsid w:val="00073BE6"/>
    <w:rsid w:val="00074C51"/>
    <w:rsid w:val="00082F03"/>
    <w:rsid w:val="000835A0"/>
    <w:rsid w:val="00092457"/>
    <w:rsid w:val="000934A2"/>
    <w:rsid w:val="00094EBA"/>
    <w:rsid w:val="000C0796"/>
    <w:rsid w:val="000C2B50"/>
    <w:rsid w:val="000E04C7"/>
    <w:rsid w:val="000E51AA"/>
    <w:rsid w:val="00120047"/>
    <w:rsid w:val="00133867"/>
    <w:rsid w:val="00150A46"/>
    <w:rsid w:val="00156FA0"/>
    <w:rsid w:val="00166FEA"/>
    <w:rsid w:val="001726F2"/>
    <w:rsid w:val="00181621"/>
    <w:rsid w:val="001866D6"/>
    <w:rsid w:val="001A3765"/>
    <w:rsid w:val="001A760F"/>
    <w:rsid w:val="001B0955"/>
    <w:rsid w:val="001B7F94"/>
    <w:rsid w:val="001C1845"/>
    <w:rsid w:val="001D0778"/>
    <w:rsid w:val="001D2E0D"/>
    <w:rsid w:val="001D4CD2"/>
    <w:rsid w:val="001F0D2E"/>
    <w:rsid w:val="001F4A42"/>
    <w:rsid w:val="002037DB"/>
    <w:rsid w:val="002123EE"/>
    <w:rsid w:val="00227784"/>
    <w:rsid w:val="0023705D"/>
    <w:rsid w:val="002405D4"/>
    <w:rsid w:val="00244EA0"/>
    <w:rsid w:val="002477C8"/>
    <w:rsid w:val="00247C91"/>
    <w:rsid w:val="00250A31"/>
    <w:rsid w:val="00251C13"/>
    <w:rsid w:val="0026175B"/>
    <w:rsid w:val="00265C11"/>
    <w:rsid w:val="00270153"/>
    <w:rsid w:val="002761BB"/>
    <w:rsid w:val="002763F0"/>
    <w:rsid w:val="00286092"/>
    <w:rsid w:val="00292191"/>
    <w:rsid w:val="002922D0"/>
    <w:rsid w:val="00294118"/>
    <w:rsid w:val="002A0118"/>
    <w:rsid w:val="002A0AEE"/>
    <w:rsid w:val="002B308C"/>
    <w:rsid w:val="002B561A"/>
    <w:rsid w:val="002B5C15"/>
    <w:rsid w:val="002C7976"/>
    <w:rsid w:val="002D3FBF"/>
    <w:rsid w:val="002F40E2"/>
    <w:rsid w:val="00300B72"/>
    <w:rsid w:val="00303007"/>
    <w:rsid w:val="00304281"/>
    <w:rsid w:val="00306BA4"/>
    <w:rsid w:val="003121EB"/>
    <w:rsid w:val="00312DEE"/>
    <w:rsid w:val="0031675D"/>
    <w:rsid w:val="00340B03"/>
    <w:rsid w:val="00341997"/>
    <w:rsid w:val="00353A4C"/>
    <w:rsid w:val="00355160"/>
    <w:rsid w:val="00357768"/>
    <w:rsid w:val="00364562"/>
    <w:rsid w:val="00380AE7"/>
    <w:rsid w:val="003839FF"/>
    <w:rsid w:val="00386C12"/>
    <w:rsid w:val="003940AD"/>
    <w:rsid w:val="003951D4"/>
    <w:rsid w:val="00395CD3"/>
    <w:rsid w:val="003A0FC8"/>
    <w:rsid w:val="003A6943"/>
    <w:rsid w:val="003B0314"/>
    <w:rsid w:val="003B41B2"/>
    <w:rsid w:val="003B60A4"/>
    <w:rsid w:val="003B6909"/>
    <w:rsid w:val="003D7701"/>
    <w:rsid w:val="003E36F5"/>
    <w:rsid w:val="003F73A8"/>
    <w:rsid w:val="00400FE2"/>
    <w:rsid w:val="004057A3"/>
    <w:rsid w:val="00410B4B"/>
    <w:rsid w:val="00410BA2"/>
    <w:rsid w:val="00412022"/>
    <w:rsid w:val="00421A8E"/>
    <w:rsid w:val="00422EBB"/>
    <w:rsid w:val="00424974"/>
    <w:rsid w:val="00430350"/>
    <w:rsid w:val="00432BDB"/>
    <w:rsid w:val="00434074"/>
    <w:rsid w:val="00441E20"/>
    <w:rsid w:val="00443ED9"/>
    <w:rsid w:val="004477DE"/>
    <w:rsid w:val="00454AFD"/>
    <w:rsid w:val="00455423"/>
    <w:rsid w:val="00460F6A"/>
    <w:rsid w:val="00463C3B"/>
    <w:rsid w:val="00466B92"/>
    <w:rsid w:val="00480911"/>
    <w:rsid w:val="004841EC"/>
    <w:rsid w:val="00485F59"/>
    <w:rsid w:val="004937AE"/>
    <w:rsid w:val="0049406C"/>
    <w:rsid w:val="004A1CA9"/>
    <w:rsid w:val="004A489A"/>
    <w:rsid w:val="004B270E"/>
    <w:rsid w:val="004C01DF"/>
    <w:rsid w:val="004C1FE8"/>
    <w:rsid w:val="004D0314"/>
    <w:rsid w:val="004D6B12"/>
    <w:rsid w:val="004E2970"/>
    <w:rsid w:val="004E3F39"/>
    <w:rsid w:val="004F17E4"/>
    <w:rsid w:val="005026DD"/>
    <w:rsid w:val="00506ED5"/>
    <w:rsid w:val="00513EFC"/>
    <w:rsid w:val="0052113B"/>
    <w:rsid w:val="00522EDB"/>
    <w:rsid w:val="005243B2"/>
    <w:rsid w:val="00534E49"/>
    <w:rsid w:val="00535B83"/>
    <w:rsid w:val="0053777C"/>
    <w:rsid w:val="0055042B"/>
    <w:rsid w:val="00554140"/>
    <w:rsid w:val="00564951"/>
    <w:rsid w:val="005714D5"/>
    <w:rsid w:val="00571965"/>
    <w:rsid w:val="00571A9C"/>
    <w:rsid w:val="00573BF9"/>
    <w:rsid w:val="005755E8"/>
    <w:rsid w:val="00583090"/>
    <w:rsid w:val="00593507"/>
    <w:rsid w:val="00597718"/>
    <w:rsid w:val="005A4A49"/>
    <w:rsid w:val="005A61F1"/>
    <w:rsid w:val="005B1D68"/>
    <w:rsid w:val="005B629B"/>
    <w:rsid w:val="005C79F7"/>
    <w:rsid w:val="005D1172"/>
    <w:rsid w:val="005D2A28"/>
    <w:rsid w:val="005D4A52"/>
    <w:rsid w:val="005D7130"/>
    <w:rsid w:val="005E54FF"/>
    <w:rsid w:val="005E6281"/>
    <w:rsid w:val="005F76BF"/>
    <w:rsid w:val="0060116B"/>
    <w:rsid w:val="00610FAD"/>
    <w:rsid w:val="00611B37"/>
    <w:rsid w:val="006129D7"/>
    <w:rsid w:val="00613565"/>
    <w:rsid w:val="006249EF"/>
    <w:rsid w:val="006252B4"/>
    <w:rsid w:val="00633F9C"/>
    <w:rsid w:val="0063630A"/>
    <w:rsid w:val="006370F9"/>
    <w:rsid w:val="006414E9"/>
    <w:rsid w:val="00641A63"/>
    <w:rsid w:val="00646BA2"/>
    <w:rsid w:val="006504A3"/>
    <w:rsid w:val="006619C1"/>
    <w:rsid w:val="00675EA0"/>
    <w:rsid w:val="00680EB7"/>
    <w:rsid w:val="006938E7"/>
    <w:rsid w:val="006A1836"/>
    <w:rsid w:val="006B4F6B"/>
    <w:rsid w:val="006B536F"/>
    <w:rsid w:val="006C08A0"/>
    <w:rsid w:val="006C47D8"/>
    <w:rsid w:val="006D2D08"/>
    <w:rsid w:val="006D6C7A"/>
    <w:rsid w:val="006E4F6E"/>
    <w:rsid w:val="006F0CFE"/>
    <w:rsid w:val="006F26A2"/>
    <w:rsid w:val="006F32EC"/>
    <w:rsid w:val="0070078B"/>
    <w:rsid w:val="0070237E"/>
    <w:rsid w:val="00703AD5"/>
    <w:rsid w:val="0072325D"/>
    <w:rsid w:val="00725803"/>
    <w:rsid w:val="00725CB5"/>
    <w:rsid w:val="00726312"/>
    <w:rsid w:val="007307A3"/>
    <w:rsid w:val="00732276"/>
    <w:rsid w:val="00747B75"/>
    <w:rsid w:val="007508CF"/>
    <w:rsid w:val="007514E9"/>
    <w:rsid w:val="00752315"/>
    <w:rsid w:val="0075264A"/>
    <w:rsid w:val="00756683"/>
    <w:rsid w:val="00767B99"/>
    <w:rsid w:val="00771C94"/>
    <w:rsid w:val="00774C95"/>
    <w:rsid w:val="0078536B"/>
    <w:rsid w:val="0079043D"/>
    <w:rsid w:val="007916D2"/>
    <w:rsid w:val="007923D3"/>
    <w:rsid w:val="00792D3B"/>
    <w:rsid w:val="0079610C"/>
    <w:rsid w:val="007964C1"/>
    <w:rsid w:val="007A444C"/>
    <w:rsid w:val="007B4278"/>
    <w:rsid w:val="007D7967"/>
    <w:rsid w:val="007D79D8"/>
    <w:rsid w:val="007E3CF5"/>
    <w:rsid w:val="007F7124"/>
    <w:rsid w:val="008002E1"/>
    <w:rsid w:val="00802F3B"/>
    <w:rsid w:val="00804D30"/>
    <w:rsid w:val="00805842"/>
    <w:rsid w:val="008105B1"/>
    <w:rsid w:val="008173ED"/>
    <w:rsid w:val="008208BA"/>
    <w:rsid w:val="0082427A"/>
    <w:rsid w:val="008323B0"/>
    <w:rsid w:val="00842842"/>
    <w:rsid w:val="008467B2"/>
    <w:rsid w:val="008500A9"/>
    <w:rsid w:val="0085309A"/>
    <w:rsid w:val="008551D3"/>
    <w:rsid w:val="00857704"/>
    <w:rsid w:val="00857A23"/>
    <w:rsid w:val="00857E6B"/>
    <w:rsid w:val="008607B7"/>
    <w:rsid w:val="008612C8"/>
    <w:rsid w:val="00870F99"/>
    <w:rsid w:val="00876EAD"/>
    <w:rsid w:val="00893FE3"/>
    <w:rsid w:val="008968C4"/>
    <w:rsid w:val="00896AE4"/>
    <w:rsid w:val="008A3275"/>
    <w:rsid w:val="008D500A"/>
    <w:rsid w:val="008D7C1C"/>
    <w:rsid w:val="008E017F"/>
    <w:rsid w:val="008E7B32"/>
    <w:rsid w:val="008F7602"/>
    <w:rsid w:val="009100FE"/>
    <w:rsid w:val="009145FB"/>
    <w:rsid w:val="0092291B"/>
    <w:rsid w:val="00926C7B"/>
    <w:rsid w:val="00932D92"/>
    <w:rsid w:val="00932F32"/>
    <w:rsid w:val="00933DFA"/>
    <w:rsid w:val="00934154"/>
    <w:rsid w:val="00934BFB"/>
    <w:rsid w:val="00935C26"/>
    <w:rsid w:val="00943492"/>
    <w:rsid w:val="0095272C"/>
    <w:rsid w:val="0096517D"/>
    <w:rsid w:val="00972024"/>
    <w:rsid w:val="00981B28"/>
    <w:rsid w:val="00996E9B"/>
    <w:rsid w:val="009D3B89"/>
    <w:rsid w:val="009D4CF8"/>
    <w:rsid w:val="009E4C84"/>
    <w:rsid w:val="009F04D2"/>
    <w:rsid w:val="009F2BA7"/>
    <w:rsid w:val="009F484D"/>
    <w:rsid w:val="009F6DA0"/>
    <w:rsid w:val="00A01182"/>
    <w:rsid w:val="00A05C5C"/>
    <w:rsid w:val="00A10FFC"/>
    <w:rsid w:val="00A129D7"/>
    <w:rsid w:val="00A2004E"/>
    <w:rsid w:val="00A21008"/>
    <w:rsid w:val="00A2355E"/>
    <w:rsid w:val="00A26E0E"/>
    <w:rsid w:val="00A37151"/>
    <w:rsid w:val="00A37494"/>
    <w:rsid w:val="00A42050"/>
    <w:rsid w:val="00AA1BAE"/>
    <w:rsid w:val="00AA3F6E"/>
    <w:rsid w:val="00AC6F5B"/>
    <w:rsid w:val="00AD13CB"/>
    <w:rsid w:val="00AD3FD8"/>
    <w:rsid w:val="00AE4F9C"/>
    <w:rsid w:val="00B0095F"/>
    <w:rsid w:val="00B15752"/>
    <w:rsid w:val="00B17DB2"/>
    <w:rsid w:val="00B26B5E"/>
    <w:rsid w:val="00B370A8"/>
    <w:rsid w:val="00B41211"/>
    <w:rsid w:val="00B43B32"/>
    <w:rsid w:val="00B524D8"/>
    <w:rsid w:val="00B6139B"/>
    <w:rsid w:val="00B63DF8"/>
    <w:rsid w:val="00B65591"/>
    <w:rsid w:val="00B6635B"/>
    <w:rsid w:val="00B733BA"/>
    <w:rsid w:val="00B73E03"/>
    <w:rsid w:val="00B7467F"/>
    <w:rsid w:val="00B749E5"/>
    <w:rsid w:val="00BA0626"/>
    <w:rsid w:val="00BA4CFA"/>
    <w:rsid w:val="00BA5705"/>
    <w:rsid w:val="00BB1C7A"/>
    <w:rsid w:val="00BC4F3B"/>
    <w:rsid w:val="00BC5566"/>
    <w:rsid w:val="00BC5893"/>
    <w:rsid w:val="00BC7376"/>
    <w:rsid w:val="00BD3C0C"/>
    <w:rsid w:val="00BD669A"/>
    <w:rsid w:val="00BE5E1C"/>
    <w:rsid w:val="00BF384C"/>
    <w:rsid w:val="00C00D57"/>
    <w:rsid w:val="00C03673"/>
    <w:rsid w:val="00C1000D"/>
    <w:rsid w:val="00C13F2B"/>
    <w:rsid w:val="00C143CB"/>
    <w:rsid w:val="00C2170C"/>
    <w:rsid w:val="00C31752"/>
    <w:rsid w:val="00C36907"/>
    <w:rsid w:val="00C36D5D"/>
    <w:rsid w:val="00C43D65"/>
    <w:rsid w:val="00C51963"/>
    <w:rsid w:val="00C62062"/>
    <w:rsid w:val="00C675D1"/>
    <w:rsid w:val="00C75ABA"/>
    <w:rsid w:val="00C76C2D"/>
    <w:rsid w:val="00C84833"/>
    <w:rsid w:val="00C9044F"/>
    <w:rsid w:val="00C957DB"/>
    <w:rsid w:val="00CB59ED"/>
    <w:rsid w:val="00CB6B49"/>
    <w:rsid w:val="00CC40F6"/>
    <w:rsid w:val="00CC520A"/>
    <w:rsid w:val="00CD0116"/>
    <w:rsid w:val="00CD75DD"/>
    <w:rsid w:val="00CE23C9"/>
    <w:rsid w:val="00CE3E4E"/>
    <w:rsid w:val="00CE42AA"/>
    <w:rsid w:val="00D1470B"/>
    <w:rsid w:val="00D21656"/>
    <w:rsid w:val="00D22AA5"/>
    <w:rsid w:val="00D2420D"/>
    <w:rsid w:val="00D30382"/>
    <w:rsid w:val="00D413F9"/>
    <w:rsid w:val="00D44E50"/>
    <w:rsid w:val="00D46915"/>
    <w:rsid w:val="00D52F41"/>
    <w:rsid w:val="00D5745A"/>
    <w:rsid w:val="00D639EC"/>
    <w:rsid w:val="00D73DE7"/>
    <w:rsid w:val="00D755F5"/>
    <w:rsid w:val="00D87AC9"/>
    <w:rsid w:val="00D90060"/>
    <w:rsid w:val="00D90FB1"/>
    <w:rsid w:val="00D91DD6"/>
    <w:rsid w:val="00D92401"/>
    <w:rsid w:val="00D92B95"/>
    <w:rsid w:val="00DA2007"/>
    <w:rsid w:val="00DB2681"/>
    <w:rsid w:val="00DB4C57"/>
    <w:rsid w:val="00DE48E6"/>
    <w:rsid w:val="00DE4C95"/>
    <w:rsid w:val="00DF070B"/>
    <w:rsid w:val="00DF14BB"/>
    <w:rsid w:val="00E0221E"/>
    <w:rsid w:val="00E03D6D"/>
    <w:rsid w:val="00E03F71"/>
    <w:rsid w:val="00E154B5"/>
    <w:rsid w:val="00E232F0"/>
    <w:rsid w:val="00E44C52"/>
    <w:rsid w:val="00E46D3A"/>
    <w:rsid w:val="00E47122"/>
    <w:rsid w:val="00E47A6A"/>
    <w:rsid w:val="00E52791"/>
    <w:rsid w:val="00E636DF"/>
    <w:rsid w:val="00E83195"/>
    <w:rsid w:val="00E974C4"/>
    <w:rsid w:val="00EA70DE"/>
    <w:rsid w:val="00EB589D"/>
    <w:rsid w:val="00EB676E"/>
    <w:rsid w:val="00ED370B"/>
    <w:rsid w:val="00ED3C1B"/>
    <w:rsid w:val="00F00A4F"/>
    <w:rsid w:val="00F01199"/>
    <w:rsid w:val="00F07BD1"/>
    <w:rsid w:val="00F139B9"/>
    <w:rsid w:val="00F2262C"/>
    <w:rsid w:val="00F26495"/>
    <w:rsid w:val="00F33CD8"/>
    <w:rsid w:val="00F36199"/>
    <w:rsid w:val="00F43BCA"/>
    <w:rsid w:val="00F46595"/>
    <w:rsid w:val="00F55EFB"/>
    <w:rsid w:val="00F63E56"/>
    <w:rsid w:val="00F64686"/>
    <w:rsid w:val="00F726CE"/>
    <w:rsid w:val="00F77585"/>
    <w:rsid w:val="00F804A7"/>
    <w:rsid w:val="00F844C5"/>
    <w:rsid w:val="00F93253"/>
    <w:rsid w:val="00F93B02"/>
    <w:rsid w:val="00FA34E0"/>
    <w:rsid w:val="00FB5C50"/>
    <w:rsid w:val="00FD1DE2"/>
    <w:rsid w:val="00FE023E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C6A09"/>
  <w15:chartTrackingRefBased/>
  <w15:docId w15:val="{91B1C5F8-B0B3-454C-9CD5-F9235C26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A5300F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A5300F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A5300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jc w:val="center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A5300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32323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A5300F" w:themeColor="accent1" w:frame="1"/>
        <w:left w:val="single" w:sz="2" w:space="10" w:color="A5300F" w:themeColor="accent1" w:frame="1"/>
        <w:bottom w:val="single" w:sz="2" w:space="10" w:color="A5300F" w:themeColor="accent1" w:frame="1"/>
        <w:right w:val="single" w:sz="2" w:space="10" w:color="A5300F" w:themeColor="accent1" w:frame="1"/>
      </w:pBdr>
      <w:ind w:left="1152" w:right="1152"/>
    </w:pPr>
    <w:rPr>
      <w:rFonts w:eastAsiaTheme="minorEastAsia"/>
      <w:i/>
      <w:iCs/>
      <w:color w:val="A5300F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CFBDB5" w:themeColor="accent5" w:themeTint="66"/>
        <w:left w:val="single" w:sz="4" w:space="0" w:color="CFBDB5" w:themeColor="accent5" w:themeTint="66"/>
        <w:bottom w:val="single" w:sz="4" w:space="0" w:color="CFBDB5" w:themeColor="accent5" w:themeTint="66"/>
        <w:right w:val="single" w:sz="4" w:space="0" w:color="CFBDB5" w:themeColor="accent5" w:themeTint="66"/>
        <w:insideH w:val="single" w:sz="4" w:space="0" w:color="CFBDB5" w:themeColor="accent5" w:themeTint="66"/>
        <w:insideV w:val="single" w:sz="4" w:space="0" w:color="CFBDB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F9769" w:themeColor="accent2" w:themeTint="99"/>
        <w:bottom w:val="single" w:sz="2" w:space="0" w:color="EF9769" w:themeColor="accent2" w:themeTint="99"/>
        <w:insideH w:val="single" w:sz="2" w:space="0" w:color="EF9769" w:themeColor="accent2" w:themeTint="99"/>
        <w:insideV w:val="single" w:sz="2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76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0C3B0" w:themeColor="accent4" w:themeTint="99"/>
        <w:bottom w:val="single" w:sz="2" w:space="0" w:color="D0C3B0" w:themeColor="accent4" w:themeTint="99"/>
        <w:insideH w:val="single" w:sz="2" w:space="0" w:color="D0C3B0" w:themeColor="accent4" w:themeTint="99"/>
        <w:insideV w:val="single" w:sz="2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C3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B89C91" w:themeColor="accent5" w:themeTint="99"/>
        <w:bottom w:val="single" w:sz="2" w:space="0" w:color="B89C91" w:themeColor="accent5" w:themeTint="99"/>
        <w:insideH w:val="single" w:sz="2" w:space="0" w:color="B89C91" w:themeColor="accent5" w:themeTint="99"/>
        <w:insideV w:val="single" w:sz="2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C9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1B090" w:themeColor="accent6" w:themeTint="99"/>
        <w:bottom w:val="single" w:sz="2" w:space="0" w:color="D1B090" w:themeColor="accent6" w:themeTint="99"/>
        <w:insideH w:val="single" w:sz="2" w:space="0" w:color="D1B090" w:themeColor="accent6" w:themeTint="99"/>
        <w:insideV w:val="single" w:sz="2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B0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FD7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E1CA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A5300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bottom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bottom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bottom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bottom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bottom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19825" w:themeColor="accent3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9825" w:themeColor="accent3"/>
          <w:right w:val="single" w:sz="4" w:space="0" w:color="E19825" w:themeColor="accent3"/>
        </w:tcBorders>
      </w:tcPr>
    </w:tblStylePr>
    <w:tblStylePr w:type="band1Horz">
      <w:tblPr/>
      <w:tcPr>
        <w:tcBorders>
          <w:top w:val="single" w:sz="4" w:space="0" w:color="E19825" w:themeColor="accent3"/>
          <w:bottom w:val="single" w:sz="4" w:space="0" w:color="E198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9825" w:themeColor="accent3"/>
          <w:left w:val="nil"/>
        </w:tcBorders>
      </w:tcPr>
    </w:tblStylePr>
    <w:tblStylePr w:type="swCell">
      <w:tblPr/>
      <w:tcPr>
        <w:tcBorders>
          <w:top w:val="double" w:sz="4" w:space="0" w:color="E1982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B19C7D" w:themeColor="accent4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9C7D" w:themeColor="accent4"/>
          <w:right w:val="single" w:sz="4" w:space="0" w:color="B19C7D" w:themeColor="accent4"/>
        </w:tcBorders>
      </w:tcPr>
    </w:tblStylePr>
    <w:tblStylePr w:type="band1Horz">
      <w:tblPr/>
      <w:tcPr>
        <w:tcBorders>
          <w:top w:val="single" w:sz="4" w:space="0" w:color="B19C7D" w:themeColor="accent4"/>
          <w:bottom w:val="single" w:sz="4" w:space="0" w:color="B19C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9C7D" w:themeColor="accent4"/>
          <w:left w:val="nil"/>
        </w:tcBorders>
      </w:tcPr>
    </w:tblStylePr>
    <w:tblStylePr w:type="swCell">
      <w:tblPr/>
      <w:tcPr>
        <w:tcBorders>
          <w:top w:val="double" w:sz="4" w:space="0" w:color="B19C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F5F52" w:themeColor="accent5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5F52" w:themeColor="accent5"/>
          <w:right w:val="single" w:sz="4" w:space="0" w:color="7F5F52" w:themeColor="accent5"/>
        </w:tcBorders>
      </w:tcPr>
    </w:tblStylePr>
    <w:tblStylePr w:type="band1Horz">
      <w:tblPr/>
      <w:tcPr>
        <w:tcBorders>
          <w:top w:val="single" w:sz="4" w:space="0" w:color="7F5F52" w:themeColor="accent5"/>
          <w:bottom w:val="single" w:sz="4" w:space="0" w:color="7F5F5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5F52" w:themeColor="accent5"/>
          <w:left w:val="nil"/>
        </w:tcBorders>
      </w:tcPr>
    </w:tblStylePr>
    <w:tblStylePr w:type="swCell">
      <w:tblPr/>
      <w:tcPr>
        <w:tcBorders>
          <w:top w:val="double" w:sz="4" w:space="0" w:color="7F5F5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B27D49" w:themeColor="accent6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7D49" w:themeColor="accent6"/>
          <w:right w:val="single" w:sz="4" w:space="0" w:color="B27D49" w:themeColor="accent6"/>
        </w:tcBorders>
      </w:tcPr>
    </w:tblStylePr>
    <w:tblStylePr w:type="band1Horz">
      <w:tblPr/>
      <w:tcPr>
        <w:tcBorders>
          <w:top w:val="single" w:sz="4" w:space="0" w:color="B27D49" w:themeColor="accent6"/>
          <w:bottom w:val="single" w:sz="4" w:space="0" w:color="B27D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7D49" w:themeColor="accent6"/>
          <w:left w:val="nil"/>
        </w:tcBorders>
      </w:tcPr>
    </w:tblStylePr>
    <w:tblStylePr w:type="swCell">
      <w:tblPr/>
      <w:tcPr>
        <w:tcBorders>
          <w:top w:val="double" w:sz="4" w:space="0" w:color="B27D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9825" w:themeColor="accent3"/>
        <w:left w:val="single" w:sz="24" w:space="0" w:color="E19825" w:themeColor="accent3"/>
        <w:bottom w:val="single" w:sz="24" w:space="0" w:color="E19825" w:themeColor="accent3"/>
        <w:right w:val="single" w:sz="24" w:space="0" w:color="E19825" w:themeColor="accent3"/>
      </w:tblBorders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9C7D" w:themeColor="accent4"/>
        <w:left w:val="single" w:sz="24" w:space="0" w:color="B19C7D" w:themeColor="accent4"/>
        <w:bottom w:val="single" w:sz="24" w:space="0" w:color="B19C7D" w:themeColor="accent4"/>
        <w:right w:val="single" w:sz="24" w:space="0" w:color="B19C7D" w:themeColor="accent4"/>
      </w:tblBorders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5F52" w:themeColor="accent5"/>
        <w:left w:val="single" w:sz="24" w:space="0" w:color="7F5F52" w:themeColor="accent5"/>
        <w:bottom w:val="single" w:sz="24" w:space="0" w:color="7F5F52" w:themeColor="accent5"/>
        <w:right w:val="single" w:sz="24" w:space="0" w:color="7F5F52" w:themeColor="accent5"/>
      </w:tblBorders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7D49" w:themeColor="accent6"/>
        <w:left w:val="single" w:sz="24" w:space="0" w:color="B27D49" w:themeColor="accent6"/>
        <w:bottom w:val="single" w:sz="24" w:space="0" w:color="B27D49" w:themeColor="accent6"/>
        <w:right w:val="single" w:sz="24" w:space="0" w:color="B27D49" w:themeColor="accent6"/>
      </w:tblBorders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A5300F" w:themeColor="accent1"/>
        <w:bottom w:val="single" w:sz="4" w:space="0" w:color="A5300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0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D55816" w:themeColor="accent2"/>
        <w:bottom w:val="single" w:sz="4" w:space="0" w:color="D558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19825" w:themeColor="accent3"/>
        <w:bottom w:val="single" w:sz="4" w:space="0" w:color="E1982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1982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B19C7D" w:themeColor="accent4"/>
        <w:bottom w:val="single" w:sz="4" w:space="0" w:color="B19C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19C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7F5F52" w:themeColor="accent5"/>
        <w:bottom w:val="single" w:sz="4" w:space="0" w:color="7F5F5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F5F5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7B230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9F411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58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58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58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58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AC711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982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982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982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982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8D76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9C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9C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9C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9C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473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5F5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5F5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5F5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5F5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5D3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7D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7D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7D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7D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656565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91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bing.com/local?lid=YN3724x11589155134888460161&amp;id=YN3724x11589155134888460161&amp;q=Just+Jeans&amp;name=Just+Jeans&amp;cp=-33.8744010925293%7e151.1042938232422&amp;ppois=-33.8744010925293_151.1042938232422_Just+Jeans&amp;FORM=SNAP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61EBDBD054D249551744F3164D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DC9BB-857E-4B8F-A778-2F03275737FF}"/>
      </w:docPartPr>
      <w:docPartBody>
        <w:p w:rsidR="008217A5" w:rsidRDefault="00CD51B5">
          <w:pPr>
            <w:pStyle w:val="3CC61EBDBD054D249551744F3164D1C7"/>
          </w:pPr>
          <w:r>
            <w:t>First Name</w:t>
          </w:r>
        </w:p>
      </w:docPartBody>
    </w:docPart>
    <w:docPart>
      <w:docPartPr>
        <w:name w:val="42971AF91C814B42B0ED6B3D9A99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FB27D-1ECE-4EF7-AD4C-C7DCD13C053B}"/>
      </w:docPartPr>
      <w:docPartBody>
        <w:p w:rsidR="008217A5" w:rsidRDefault="00CD51B5">
          <w:pPr>
            <w:pStyle w:val="42971AF91C814B42B0ED6B3D9A99A304"/>
          </w:pPr>
          <w:r>
            <w:t>Last Name</w:t>
          </w:r>
        </w:p>
      </w:docPartBody>
    </w:docPart>
    <w:docPart>
      <w:docPartPr>
        <w:name w:val="62F2D3F11341411590634E45C81D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0AD5-FE56-4813-9C2F-84F44872E50C}"/>
      </w:docPartPr>
      <w:docPartBody>
        <w:p w:rsidR="008217A5" w:rsidRDefault="00CD51B5">
          <w:pPr>
            <w:pStyle w:val="62F2D3F11341411590634E45C81DDB23"/>
          </w:pPr>
          <w:r w:rsidRPr="009D0878">
            <w:t>Phone</w:t>
          </w:r>
        </w:p>
      </w:docPartBody>
    </w:docPart>
    <w:docPart>
      <w:docPartPr>
        <w:name w:val="F82EF3FDE7764F01B2C05170788DC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9AA80-5C50-451C-8AEE-5F91EEDDD9E5}"/>
      </w:docPartPr>
      <w:docPartBody>
        <w:p w:rsidR="008217A5" w:rsidRDefault="00CD51B5">
          <w:pPr>
            <w:pStyle w:val="F82EF3FDE7764F01B2C05170788DCC20"/>
          </w:pPr>
          <w:r w:rsidRPr="009D0878">
            <w:t>Email</w:t>
          </w:r>
        </w:p>
      </w:docPartBody>
    </w:docPart>
    <w:docPart>
      <w:docPartPr>
        <w:name w:val="FCB49CEC72134C1BBF2B8E558199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05A7F-DC26-4E6F-A4F6-5BB2D725D7E7}"/>
      </w:docPartPr>
      <w:docPartBody>
        <w:p w:rsidR="0021431F" w:rsidRDefault="00095384" w:rsidP="00095384">
          <w:pPr>
            <w:pStyle w:val="FCB49CEC72134C1BBF2B8E5581991491"/>
          </w:pPr>
          <w:r w:rsidRPr="0070237E">
            <w:t>Education</w:t>
          </w:r>
        </w:p>
      </w:docPartBody>
    </w:docPart>
    <w:docPart>
      <w:docPartPr>
        <w:name w:val="7532384B83774F038ACB1F559746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C2279-6274-4D1E-A439-D2DCB1723E9A}"/>
      </w:docPartPr>
      <w:docPartBody>
        <w:p w:rsidR="0021431F" w:rsidRDefault="00095384" w:rsidP="00095384">
          <w:pPr>
            <w:pStyle w:val="7532384B83774F038ACB1F559746222C"/>
          </w:pPr>
          <w:r>
            <w:t>Aliquam dapibus.</w:t>
          </w:r>
        </w:p>
      </w:docPartBody>
    </w:docPart>
    <w:docPart>
      <w:docPartPr>
        <w:name w:val="AA3F91D419824DDBAD9E0CA0D8BFA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1379-B205-4846-8F1A-38AB414DB598}"/>
      </w:docPartPr>
      <w:docPartBody>
        <w:p w:rsidR="0021431F" w:rsidRDefault="00095384" w:rsidP="00095384">
          <w:pPr>
            <w:pStyle w:val="AA3F91D419824DDBAD9E0CA0D8BFA8AC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B5"/>
    <w:rsid w:val="00095384"/>
    <w:rsid w:val="000B208E"/>
    <w:rsid w:val="000E0C33"/>
    <w:rsid w:val="00143A83"/>
    <w:rsid w:val="001D41A4"/>
    <w:rsid w:val="0021431F"/>
    <w:rsid w:val="002752E5"/>
    <w:rsid w:val="003809F0"/>
    <w:rsid w:val="00380D5A"/>
    <w:rsid w:val="00504BFE"/>
    <w:rsid w:val="005307E7"/>
    <w:rsid w:val="007152E2"/>
    <w:rsid w:val="008217A5"/>
    <w:rsid w:val="00847E80"/>
    <w:rsid w:val="00887B90"/>
    <w:rsid w:val="00A303FD"/>
    <w:rsid w:val="00C316DE"/>
    <w:rsid w:val="00C56993"/>
    <w:rsid w:val="00CD51B5"/>
    <w:rsid w:val="00CF3613"/>
    <w:rsid w:val="00D0023B"/>
    <w:rsid w:val="00E6028B"/>
    <w:rsid w:val="00E97D27"/>
    <w:rsid w:val="00EE6F2C"/>
    <w:rsid w:val="00F34D30"/>
    <w:rsid w:val="00F77CD4"/>
    <w:rsid w:val="00FC6A5B"/>
    <w:rsid w:val="00F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61EBDBD054D249551744F3164D1C7">
    <w:name w:val="3CC61EBDBD054D249551744F3164D1C7"/>
  </w:style>
  <w:style w:type="paragraph" w:customStyle="1" w:styleId="42971AF91C814B42B0ED6B3D9A99A304">
    <w:name w:val="42971AF91C814B42B0ED6B3D9A99A304"/>
  </w:style>
  <w:style w:type="paragraph" w:customStyle="1" w:styleId="62F2D3F11341411590634E45C81DDB23">
    <w:name w:val="62F2D3F11341411590634E45C81DDB23"/>
  </w:style>
  <w:style w:type="paragraph" w:customStyle="1" w:styleId="F82EF3FDE7764F01B2C05170788DCC20">
    <w:name w:val="F82EF3FDE7764F01B2C05170788DCC2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FCB49CEC72134C1BBF2B8E5581991491">
    <w:name w:val="FCB49CEC72134C1BBF2B8E5581991491"/>
    <w:rsid w:val="00095384"/>
  </w:style>
  <w:style w:type="paragraph" w:customStyle="1" w:styleId="7532384B83774F038ACB1F559746222C">
    <w:name w:val="7532384B83774F038ACB1F559746222C"/>
    <w:rsid w:val="00095384"/>
  </w:style>
  <w:style w:type="paragraph" w:customStyle="1" w:styleId="AA3F91D419824DDBAD9E0CA0D8BFA8AC">
    <w:name w:val="AA3F91D419824DDBAD9E0CA0D8BFA8AC"/>
    <w:rsid w:val="00095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Olivia</Abstract>
  <CompanyAddress/>
  <CompanyPhone>0409215757</CompanyPhone>
  <CompanyFax/>
  <CompanyEmail>oliviakathrynp@hotmail.com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4146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Pistolese</dc:creator>
  <cp:keywords/>
  <dc:description/>
  <cp:lastModifiedBy>Olivia Pistolese</cp:lastModifiedBy>
  <cp:revision>291</cp:revision>
  <dcterms:created xsi:type="dcterms:W3CDTF">2021-01-19T19:59:00Z</dcterms:created>
  <dcterms:modified xsi:type="dcterms:W3CDTF">2023-04-15T04:01:00Z</dcterms:modified>
  <cp:category>Pistolese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077e20dda8a12c0b92fbe9105f08b234b94fcc0d1c989c5a7b4f016751e6bf74</vt:lpwstr>
  </property>
</Properties>
</file>